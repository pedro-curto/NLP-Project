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8D07E" w14:textId="161830A9" w:rsidR="003F3EEE" w:rsidRPr="00C103A0" w:rsidRDefault="269C9F07" w:rsidP="003F16D8">
      <w:pPr>
        <w:pStyle w:val="Title"/>
        <w:jc w:val="center"/>
        <w:rPr>
          <w:color w:val="auto"/>
          <w:lang w:val="pt-PT"/>
        </w:rPr>
      </w:pPr>
      <w:r w:rsidRPr="00C103A0">
        <w:rPr>
          <w:color w:val="auto"/>
          <w:sz w:val="50"/>
          <w:szCs w:val="50"/>
          <w:lang w:val="pt-PT"/>
        </w:rPr>
        <w:t>Natural Language – Project Paper</w:t>
      </w:r>
    </w:p>
    <w:p w14:paraId="65318377" w14:textId="42885AFF" w:rsidR="11C31ED0" w:rsidRPr="00C103A0" w:rsidRDefault="11C31ED0" w:rsidP="003F16D8">
      <w:pPr>
        <w:spacing w:line="360" w:lineRule="auto"/>
        <w:jc w:val="center"/>
        <w:rPr>
          <w:rFonts w:ascii="Calibri" w:eastAsia="Calibri" w:hAnsi="Calibri" w:cs="Calibri"/>
          <w:color w:val="auto"/>
          <w:sz w:val="22"/>
          <w:szCs w:val="24"/>
          <w:lang w:val="pt-PT"/>
        </w:rPr>
        <w:sectPr w:rsidR="11C31ED0" w:rsidRPr="00C103A0" w:rsidSect="00D052B6">
          <w:headerReference w:type="default" r:id="rId11"/>
          <w:footerReference w:type="default" r:id="rId12"/>
          <w:headerReference w:type="first" r:id="rId13"/>
          <w:footerReference w:type="first" r:id="rId14"/>
          <w:pgSz w:w="11907" w:h="16839" w:code="9"/>
          <w:pgMar w:top="340" w:right="431" w:bottom="340" w:left="431" w:header="720" w:footer="720" w:gutter="0"/>
          <w:pgNumType w:chapStyle="1"/>
          <w:cols w:space="720"/>
          <w:titlePg/>
          <w:docGrid w:linePitch="299"/>
        </w:sectPr>
      </w:pPr>
      <w:r w:rsidRPr="00C103A0">
        <w:rPr>
          <w:color w:val="auto"/>
          <w:sz w:val="22"/>
          <w:szCs w:val="24"/>
          <w:lang w:val="pt-PT"/>
        </w:rPr>
        <w:t>G</w:t>
      </w:r>
      <w:r w:rsidR="33197A36" w:rsidRPr="00C103A0">
        <w:rPr>
          <w:color w:val="auto"/>
          <w:sz w:val="22"/>
          <w:szCs w:val="24"/>
          <w:lang w:val="pt-PT"/>
        </w:rPr>
        <w:t xml:space="preserve">roup </w:t>
      </w:r>
      <w:r w:rsidR="00236BFA">
        <w:rPr>
          <w:color w:val="auto"/>
          <w:sz w:val="22"/>
          <w:szCs w:val="24"/>
          <w:lang w:val="pt-PT"/>
        </w:rPr>
        <w:t>20</w:t>
      </w:r>
      <w:r w:rsidRPr="00C103A0">
        <w:rPr>
          <w:color w:val="auto"/>
          <w:sz w:val="22"/>
          <w:szCs w:val="24"/>
          <w:lang w:val="pt-PT"/>
        </w:rPr>
        <w:t>: Afonso Ribeiro (ist1102763), Pedro Curto (ist1103091), Pedro Ribeiro (ist1</w:t>
      </w:r>
      <w:r w:rsidR="467079FF" w:rsidRPr="00C103A0">
        <w:rPr>
          <w:color w:val="auto"/>
          <w:sz w:val="22"/>
          <w:szCs w:val="24"/>
          <w:lang w:val="pt-PT"/>
        </w:rPr>
        <w:t>1</w:t>
      </w:r>
      <w:r w:rsidRPr="00C103A0">
        <w:rPr>
          <w:color w:val="auto"/>
          <w:sz w:val="22"/>
          <w:szCs w:val="24"/>
          <w:lang w:val="pt-PT"/>
        </w:rPr>
        <w:t>02663)</w:t>
      </w:r>
    </w:p>
    <w:p w14:paraId="39B6B9E4" w14:textId="2F1D3444" w:rsidR="003F3EEE" w:rsidRPr="007872C0" w:rsidRDefault="3476B28D" w:rsidP="007872C0">
      <w:pPr>
        <w:pStyle w:val="Heading1"/>
        <w:spacing w:before="0"/>
      </w:pPr>
      <w:r w:rsidRPr="007872C0">
        <w:t>M</w:t>
      </w:r>
      <w:r w:rsidR="5F2D4BFE" w:rsidRPr="007872C0">
        <w:t>odels</w:t>
      </w:r>
    </w:p>
    <w:p w14:paraId="7B44E137" w14:textId="758A237B" w:rsidR="003F3EEE" w:rsidRPr="003F16D8" w:rsidRDefault="59950BF0" w:rsidP="008A3424">
      <w:r w:rsidRPr="003F16D8">
        <w:t xml:space="preserve">For this project, we </w:t>
      </w:r>
      <w:r w:rsidR="54FCCAE6" w:rsidRPr="003F16D8">
        <w:t xml:space="preserve">have </w:t>
      </w:r>
      <w:r w:rsidRPr="003F16D8">
        <w:t xml:space="preserve">selected a </w:t>
      </w:r>
      <w:r w:rsidR="01539256" w:rsidRPr="003F16D8">
        <w:t>handful</w:t>
      </w:r>
      <w:r w:rsidRPr="003F16D8">
        <w:t xml:space="preserve"> of models that we believe</w:t>
      </w:r>
      <w:r w:rsidR="3444F04D" w:rsidRPr="003F16D8">
        <w:t>d</w:t>
      </w:r>
      <w:r w:rsidRPr="003F16D8">
        <w:t xml:space="preserve"> </w:t>
      </w:r>
      <w:r w:rsidR="3E1D6489" w:rsidRPr="003F16D8">
        <w:t xml:space="preserve">to </w:t>
      </w:r>
      <w:r w:rsidRPr="003F16D8">
        <w:t>ha</w:t>
      </w:r>
      <w:r w:rsidR="5E9BD6C9" w:rsidRPr="003F16D8">
        <w:t xml:space="preserve">ve </w:t>
      </w:r>
      <w:r w:rsidR="3D9F47FC" w:rsidRPr="003F16D8">
        <w:t>nice concepts</w:t>
      </w:r>
      <w:r w:rsidRPr="003F16D8">
        <w:t xml:space="preserve"> while being relatively simple to train and test, given our hardware </w:t>
      </w:r>
      <w:r w:rsidR="59603847" w:rsidRPr="003F16D8">
        <w:t>limitations</w:t>
      </w:r>
      <w:r w:rsidRPr="003F16D8">
        <w:t>.</w:t>
      </w:r>
      <w:r w:rsidR="55059FB2" w:rsidRPr="003F16D8">
        <w:t xml:space="preserve"> Along the way, we explored some approaches </w:t>
      </w:r>
      <w:r w:rsidR="3D16F41D" w:rsidRPr="003F16D8">
        <w:t>that ended up being omitted, since they didn</w:t>
      </w:r>
      <w:r w:rsidR="00831B09">
        <w:t>’</w:t>
      </w:r>
      <w:r w:rsidR="3D16F41D" w:rsidRPr="003F16D8">
        <w:t>t produce results relevant to our goal.</w:t>
      </w:r>
    </w:p>
    <w:p w14:paraId="27CBA9AA" w14:textId="3B9C9FF2" w:rsidR="003F3EEE" w:rsidRPr="007872C0" w:rsidRDefault="2DBDB1A1" w:rsidP="00782C50">
      <w:pPr>
        <w:pStyle w:val="Heading2"/>
        <w:spacing w:before="0"/>
      </w:pPr>
      <w:r w:rsidRPr="007872C0">
        <w:t>Pre-Processing</w:t>
      </w:r>
    </w:p>
    <w:p w14:paraId="0C52354F" w14:textId="40B811D4" w:rsidR="003F3EEE" w:rsidRDefault="7CC53EBC" w:rsidP="00C103A0">
      <w:pPr>
        <w:spacing w:after="0"/>
      </w:pPr>
      <w:r w:rsidRPr="003F16D8">
        <w:t>For the next few models</w:t>
      </w:r>
      <w:r w:rsidR="00C103A0">
        <w:t>, except BERT</w:t>
      </w:r>
      <w:r w:rsidRPr="003F16D8">
        <w:t>, we manually selected and removed stop words from the dataset. We found that alternative methods, such as lemmatization, undersampling and oversampling</w:t>
      </w:r>
      <w:r w:rsidR="39669020" w:rsidRPr="003F16D8">
        <w:t>,</w:t>
      </w:r>
      <w:r w:rsidRPr="003F16D8">
        <w:t xml:space="preserve"> </w:t>
      </w:r>
      <w:r w:rsidR="0B003D37" w:rsidRPr="003F16D8">
        <w:t>negatively impacted the performance of the model</w:t>
      </w:r>
      <w:r w:rsidR="00C103A0">
        <w:t>s</w:t>
      </w:r>
      <w:r w:rsidR="6B03BA9E" w:rsidRPr="003F16D8">
        <w:t>.</w:t>
      </w:r>
      <w:r w:rsidR="02249836" w:rsidRPr="003F16D8">
        <w:t xml:space="preserve"> </w:t>
      </w:r>
      <w:r w:rsidR="2FAFAF0A" w:rsidRPr="003F16D8">
        <w:t xml:space="preserve">This probably happened </w:t>
      </w:r>
      <w:r w:rsidR="02249836" w:rsidRPr="003F16D8">
        <w:t>because they reduce</w:t>
      </w:r>
      <w:r w:rsidR="2590E80D" w:rsidRPr="003F16D8">
        <w:t>d</w:t>
      </w:r>
      <w:r w:rsidR="02249836" w:rsidRPr="003F16D8">
        <w:t xml:space="preserve"> the vocabulary size and ma</w:t>
      </w:r>
      <w:r w:rsidR="7C4F146A" w:rsidRPr="003F16D8">
        <w:t>d</w:t>
      </w:r>
      <w:r w:rsidR="02249836" w:rsidRPr="003F16D8">
        <w:t>e it harder to see unique terms.</w:t>
      </w:r>
      <w:r w:rsidR="00C103A0">
        <w:t xml:space="preserve"> For BERT, we simply removed extra spaces</w:t>
      </w:r>
      <w:r w:rsidR="004F184F">
        <w:t>,</w:t>
      </w:r>
      <w:r w:rsidR="009848A5">
        <w:t xml:space="preserve"> as in Transformer-based models we need the full context for accurate embeddings.</w:t>
      </w:r>
    </w:p>
    <w:p w14:paraId="12DDEDA5" w14:textId="77777777" w:rsidR="00C103A0" w:rsidRPr="003F16D8" w:rsidRDefault="00C103A0" w:rsidP="00C103A0">
      <w:pPr>
        <w:spacing w:after="0"/>
      </w:pPr>
    </w:p>
    <w:p w14:paraId="10354CA9" w14:textId="4E43DA21" w:rsidR="003F3EEE" w:rsidRPr="003F16D8" w:rsidRDefault="30A4B99E" w:rsidP="00C103A0">
      <w:pPr>
        <w:pStyle w:val="Heading2"/>
        <w:spacing w:before="0"/>
      </w:pPr>
      <w:r w:rsidRPr="003F16D8">
        <w:t xml:space="preserve">Multinomial </w:t>
      </w:r>
      <w:r w:rsidR="29583B81" w:rsidRPr="003F16D8">
        <w:t>Naïve-Bayes</w:t>
      </w:r>
    </w:p>
    <w:p w14:paraId="0371638A" w14:textId="7D606B12" w:rsidR="19F52961" w:rsidRPr="003F16D8" w:rsidRDefault="24BB980E" w:rsidP="008A3424">
      <w:r w:rsidRPr="003F16D8">
        <w:t xml:space="preserve">To evaluate the importance of each word in the plots, we employed TF-IDF </w:t>
      </w:r>
      <w:r w:rsidR="3D55F511" w:rsidRPr="003F16D8">
        <w:t>and</w:t>
      </w:r>
      <w:r w:rsidRPr="003F16D8">
        <w:t xml:space="preserve"> generate</w:t>
      </w:r>
      <w:r w:rsidR="442981BB" w:rsidRPr="003F16D8">
        <w:t>d</w:t>
      </w:r>
      <w:r w:rsidRPr="003F16D8">
        <w:t xml:space="preserve"> a vector representation for each document.</w:t>
      </w:r>
    </w:p>
    <w:p w14:paraId="18252B3E" w14:textId="7C319703" w:rsidR="6C7815D2" w:rsidRPr="003F16D8" w:rsidRDefault="00EA07D2" w:rsidP="008A3424">
      <w:r w:rsidRPr="003F16D8">
        <w:t>Using these vectors, we trained a multinomial Na</w:t>
      </w:r>
      <w:r w:rsidR="008A3424">
        <w:t>ï</w:t>
      </w:r>
      <w:r w:rsidRPr="003F16D8">
        <w:t xml:space="preserve">ve Bayes model with the </w:t>
      </w:r>
      <w:r w:rsidRPr="00831B09">
        <w:t>parameter 'alpha' set</w:t>
      </w:r>
      <w:r w:rsidRPr="003F16D8">
        <w:t xml:space="preserve"> to 0.1. A higher value of alpha increases the smoothing effect, but we observed that increasing</w:t>
      </w:r>
      <w:r w:rsidR="7B6E644B" w:rsidRPr="003F16D8">
        <w:t xml:space="preserve"> and inflating</w:t>
      </w:r>
      <w:r w:rsidRPr="003F16D8">
        <w:t xml:space="preserve"> probabilities for unseen words, ultimately le</w:t>
      </w:r>
      <w:r w:rsidR="62F709DE" w:rsidRPr="003F16D8">
        <w:t>d</w:t>
      </w:r>
      <w:r w:rsidRPr="003F16D8">
        <w:t xml:space="preserve"> to </w:t>
      </w:r>
      <w:r w:rsidR="30F545E0" w:rsidRPr="003F16D8">
        <w:t xml:space="preserve">a </w:t>
      </w:r>
      <w:r w:rsidRPr="003F16D8">
        <w:t>poorer model performance.</w:t>
      </w:r>
    </w:p>
    <w:p w14:paraId="18412226" w14:textId="51838770" w:rsidR="00F70C18" w:rsidRPr="003F16D8" w:rsidRDefault="11C31ED0" w:rsidP="00782C50">
      <w:pPr>
        <w:pStyle w:val="Heading2"/>
        <w:spacing w:before="0"/>
      </w:pPr>
      <w:r w:rsidRPr="003F16D8">
        <w:t>Support Vec</w:t>
      </w:r>
      <w:r w:rsidRPr="007872C0">
        <w:t>to</w:t>
      </w:r>
      <w:r w:rsidRPr="003F16D8">
        <w:t>r Classification</w:t>
      </w:r>
    </w:p>
    <w:p w14:paraId="4B5799D1" w14:textId="18C106DD" w:rsidR="1495E451" w:rsidRPr="003F16D8" w:rsidRDefault="0901C8B5" w:rsidP="008A3424">
      <w:pPr>
        <w:spacing w:after="0"/>
      </w:pPr>
      <w:r w:rsidRPr="003F16D8">
        <w:t xml:space="preserve">We tried </w:t>
      </w:r>
      <w:r w:rsidR="008A3424">
        <w:t>two</w:t>
      </w:r>
      <w:r w:rsidRPr="003F16D8">
        <w:t xml:space="preserve"> different approaches for generating word embeddings for the model:</w:t>
      </w:r>
    </w:p>
    <w:p w14:paraId="3F377E2B" w14:textId="110AF553" w:rsidR="0901C8B5" w:rsidRPr="003F16D8" w:rsidRDefault="0901C8B5" w:rsidP="003F16D8">
      <w:pPr>
        <w:pStyle w:val="ListParagraph"/>
        <w:numPr>
          <w:ilvl w:val="0"/>
          <w:numId w:val="2"/>
        </w:numPr>
        <w:spacing w:after="0"/>
        <w:ind w:left="284" w:hanging="142"/>
        <w:rPr>
          <w:szCs w:val="20"/>
        </w:rPr>
      </w:pPr>
      <w:r w:rsidRPr="003F16D8">
        <w:rPr>
          <w:szCs w:val="20"/>
        </w:rPr>
        <w:t>Using GLOVE</w:t>
      </w:r>
      <w:r w:rsidR="008A3424">
        <w:rPr>
          <w:szCs w:val="20"/>
        </w:rPr>
        <w:t xml:space="preserve">: </w:t>
      </w:r>
      <w:r w:rsidRPr="003F16D8">
        <w:rPr>
          <w:szCs w:val="20"/>
        </w:rPr>
        <w:t>we got a pretrained GLOVE model and used it to get an embedding for each word. The embeddings for the plots were then calculate</w:t>
      </w:r>
      <w:r w:rsidR="54836EEE" w:rsidRPr="003F16D8">
        <w:rPr>
          <w:szCs w:val="20"/>
        </w:rPr>
        <w:t>d</w:t>
      </w:r>
      <w:r w:rsidRPr="003F16D8">
        <w:rPr>
          <w:szCs w:val="20"/>
        </w:rPr>
        <w:t xml:space="preserve"> by averag</w:t>
      </w:r>
      <w:r w:rsidR="22DB3138" w:rsidRPr="003F16D8">
        <w:rPr>
          <w:szCs w:val="20"/>
        </w:rPr>
        <w:t>ing</w:t>
      </w:r>
      <w:r w:rsidRPr="003F16D8">
        <w:rPr>
          <w:szCs w:val="20"/>
        </w:rPr>
        <w:t xml:space="preserve"> each of their words</w:t>
      </w:r>
      <w:r w:rsidR="008A3424">
        <w:rPr>
          <w:szCs w:val="20"/>
        </w:rPr>
        <w:t>’</w:t>
      </w:r>
      <w:r w:rsidRPr="003F16D8">
        <w:rPr>
          <w:szCs w:val="20"/>
        </w:rPr>
        <w:t xml:space="preserve"> embeddings.</w:t>
      </w:r>
    </w:p>
    <w:p w14:paraId="1059F423" w14:textId="0023FDAC" w:rsidR="0901C8B5" w:rsidRPr="003F16D8" w:rsidRDefault="0901C8B5" w:rsidP="00563295">
      <w:pPr>
        <w:pStyle w:val="ListParagraph"/>
        <w:numPr>
          <w:ilvl w:val="0"/>
          <w:numId w:val="1"/>
        </w:numPr>
        <w:ind w:left="284" w:hanging="142"/>
        <w:rPr>
          <w:szCs w:val="20"/>
        </w:rPr>
      </w:pPr>
      <w:r w:rsidRPr="003F16D8">
        <w:rPr>
          <w:szCs w:val="20"/>
        </w:rPr>
        <w:t>Document based T</w:t>
      </w:r>
      <w:r w:rsidR="56FBB18C" w:rsidRPr="003F16D8">
        <w:rPr>
          <w:szCs w:val="20"/>
        </w:rPr>
        <w:t>F</w:t>
      </w:r>
      <w:r w:rsidRPr="003F16D8">
        <w:rPr>
          <w:szCs w:val="20"/>
        </w:rPr>
        <w:t>-</w:t>
      </w:r>
      <w:r w:rsidR="6D1BDD6A" w:rsidRPr="003F16D8">
        <w:rPr>
          <w:szCs w:val="20"/>
        </w:rPr>
        <w:t>IDF</w:t>
      </w:r>
      <w:r w:rsidR="008A3424">
        <w:rPr>
          <w:szCs w:val="20"/>
        </w:rPr>
        <w:t xml:space="preserve">: </w:t>
      </w:r>
      <w:r w:rsidRPr="003F16D8">
        <w:rPr>
          <w:szCs w:val="20"/>
        </w:rPr>
        <w:t xml:space="preserve">the same approach as the </w:t>
      </w:r>
      <w:r w:rsidR="33718D68" w:rsidRPr="003F16D8">
        <w:rPr>
          <w:szCs w:val="20"/>
        </w:rPr>
        <w:t>Na</w:t>
      </w:r>
      <w:r w:rsidR="008A3424">
        <w:rPr>
          <w:szCs w:val="20"/>
        </w:rPr>
        <w:t>ï</w:t>
      </w:r>
      <w:r w:rsidR="33718D68" w:rsidRPr="003F16D8">
        <w:rPr>
          <w:szCs w:val="20"/>
        </w:rPr>
        <w:t xml:space="preserve">ve Bayes </w:t>
      </w:r>
      <w:r w:rsidRPr="003F16D8">
        <w:rPr>
          <w:szCs w:val="20"/>
        </w:rPr>
        <w:t xml:space="preserve">model. We used </w:t>
      </w:r>
      <w:r w:rsidR="00FFA0CC" w:rsidRPr="003F16D8">
        <w:rPr>
          <w:szCs w:val="20"/>
        </w:rPr>
        <w:t>T</w:t>
      </w:r>
      <w:r w:rsidR="2E518B62" w:rsidRPr="003F16D8">
        <w:rPr>
          <w:szCs w:val="20"/>
        </w:rPr>
        <w:t>F</w:t>
      </w:r>
      <w:r w:rsidRPr="003F16D8">
        <w:rPr>
          <w:szCs w:val="20"/>
        </w:rPr>
        <w:t>-</w:t>
      </w:r>
      <w:r w:rsidR="70FC3CA8" w:rsidRPr="003F16D8">
        <w:rPr>
          <w:szCs w:val="20"/>
        </w:rPr>
        <w:t>IDF</w:t>
      </w:r>
      <w:r w:rsidRPr="003F16D8">
        <w:rPr>
          <w:szCs w:val="20"/>
        </w:rPr>
        <w:t xml:space="preserve"> to score the words at document level, capturing terms importance within each document.</w:t>
      </w:r>
    </w:p>
    <w:p w14:paraId="68B8C87C" w14:textId="7D77DC79" w:rsidR="761AE83C" w:rsidRPr="003F16D8" w:rsidRDefault="2CF9ACA2" w:rsidP="008A3424">
      <w:r w:rsidRPr="003F16D8">
        <w:t xml:space="preserve">We then fed </w:t>
      </w:r>
      <w:r w:rsidR="3ECCC021" w:rsidRPr="003F16D8">
        <w:t>these embedding</w:t>
      </w:r>
      <w:r w:rsidR="008A3424">
        <w:t>s</w:t>
      </w:r>
      <w:r w:rsidR="3ECCC021" w:rsidRPr="003F16D8">
        <w:t xml:space="preserve"> to </w:t>
      </w:r>
      <w:r w:rsidRPr="003F16D8">
        <w:t xml:space="preserve">a </w:t>
      </w:r>
      <w:r w:rsidR="16270106" w:rsidRPr="003F16D8">
        <w:t xml:space="preserve">basic </w:t>
      </w:r>
      <w:r w:rsidR="0C5903D8" w:rsidRPr="003F16D8">
        <w:t xml:space="preserve">Support Vector Classifier </w:t>
      </w:r>
      <w:r w:rsidRPr="003F16D8">
        <w:t xml:space="preserve">model with </w:t>
      </w:r>
      <w:r w:rsidR="373D6430" w:rsidRPr="003F16D8">
        <w:t xml:space="preserve">a linear kernel </w:t>
      </w:r>
      <w:r w:rsidR="472AA576" w:rsidRPr="003F16D8">
        <w:t>and settled on a regularization parameter of value 1</w:t>
      </w:r>
      <w:r w:rsidR="3E3E26B4" w:rsidRPr="003F16D8">
        <w:t>,</w:t>
      </w:r>
      <w:r w:rsidR="373D6430" w:rsidRPr="003F16D8">
        <w:t xml:space="preserve"> </w:t>
      </w:r>
      <w:r w:rsidR="7C0DCF31" w:rsidRPr="003F16D8">
        <w:t xml:space="preserve">to see if </w:t>
      </w:r>
      <w:r w:rsidR="39AA53C5" w:rsidRPr="003F16D8">
        <w:t xml:space="preserve">a more geometrical approach </w:t>
      </w:r>
      <w:r w:rsidR="6BAF6D66" w:rsidRPr="003F16D8">
        <w:t xml:space="preserve">could improve the </w:t>
      </w:r>
      <w:r w:rsidR="5CEAC1D2" w:rsidRPr="003F16D8">
        <w:t>previous</w:t>
      </w:r>
      <w:r w:rsidR="6BAF6D66" w:rsidRPr="003F16D8">
        <w:t xml:space="preserve"> results.</w:t>
      </w:r>
      <w:r w:rsidR="42DC0DFB" w:rsidRPr="003F16D8">
        <w:t xml:space="preserve"> We also tested the model with different </w:t>
      </w:r>
      <w:r w:rsidR="00563295" w:rsidRPr="003F16D8">
        <w:t>kernels,</w:t>
      </w:r>
      <w:r w:rsidR="0FB399AD" w:rsidRPr="003F16D8">
        <w:t xml:space="preserve"> </w:t>
      </w:r>
      <w:r w:rsidR="42DC0DFB" w:rsidRPr="003F16D8">
        <w:t>but the results were wor</w:t>
      </w:r>
      <w:r w:rsidR="6904C32F" w:rsidRPr="003F16D8">
        <w:t>s</w:t>
      </w:r>
      <w:r w:rsidR="008A3424">
        <w:t>e</w:t>
      </w:r>
      <w:r w:rsidR="6904C32F" w:rsidRPr="003F16D8">
        <w:t>.</w:t>
      </w:r>
    </w:p>
    <w:p w14:paraId="7F74412B" w14:textId="54F57A31" w:rsidR="00F70C18" w:rsidRPr="003F16D8" w:rsidRDefault="00124F21" w:rsidP="00782C50">
      <w:pPr>
        <w:pStyle w:val="Heading2"/>
        <w:spacing w:before="0"/>
      </w:pPr>
      <w:r>
        <w:t>Distil</w:t>
      </w:r>
      <w:r w:rsidR="11C31ED0" w:rsidRPr="003F16D8">
        <w:t>BERT</w:t>
      </w:r>
    </w:p>
    <w:p w14:paraId="495EE00A" w14:textId="552638B0" w:rsidR="00D052B6" w:rsidRPr="003F16D8" w:rsidRDefault="442642D0" w:rsidP="00124F21">
      <w:r w:rsidRPr="003F16D8">
        <w:t>Lastly, we fine-tuned a pre-trained DistilBERT model, a lighter version of BERT</w:t>
      </w:r>
      <w:r w:rsidR="0ABFAE59" w:rsidRPr="003F16D8">
        <w:t xml:space="preserve">, along </w:t>
      </w:r>
      <w:r w:rsidR="00124F21">
        <w:t>three</w:t>
      </w:r>
      <w:r w:rsidR="4DFF7B75" w:rsidRPr="003F16D8">
        <w:t xml:space="preserve"> </w:t>
      </w:r>
      <w:r w:rsidR="0ABFAE59" w:rsidRPr="003F16D8">
        <w:t>epochs</w:t>
      </w:r>
      <w:r w:rsidRPr="003F16D8">
        <w:t>. Given that DistilBERT is optimized for efficiency and works well with smaller datasets like ours, we chose it over the full</w:t>
      </w:r>
      <w:r w:rsidR="0601FDAF" w:rsidRPr="003F16D8">
        <w:t xml:space="preserve"> </w:t>
      </w:r>
      <w:r w:rsidRPr="003F16D8">
        <w:t xml:space="preserve">model. </w:t>
      </w:r>
      <w:r w:rsidRPr="003F16D8">
        <w:t>However, it</w:t>
      </w:r>
      <w:r w:rsidR="00124F21">
        <w:t xml:space="preserve"> i</w:t>
      </w:r>
      <w:r w:rsidRPr="003F16D8">
        <w:t xml:space="preserve">s important to note that </w:t>
      </w:r>
      <w:r w:rsidR="7D7F25AC" w:rsidRPr="003F16D8">
        <w:t>it</w:t>
      </w:r>
      <w:r w:rsidRPr="003F16D8">
        <w:t xml:space="preserve"> has a maximum token length of 512, which posed a challenge for processing our plot data</w:t>
      </w:r>
      <w:r w:rsidR="22149A5C" w:rsidRPr="003F16D8">
        <w:t>,</w:t>
      </w:r>
      <w:r w:rsidR="7805D836" w:rsidRPr="003F16D8">
        <w:t xml:space="preserve"> s</w:t>
      </w:r>
      <w:r w:rsidR="1DD5B149" w:rsidRPr="003F16D8">
        <w:t xml:space="preserve">ince </w:t>
      </w:r>
      <w:r w:rsidR="6A8718D5" w:rsidRPr="003F16D8">
        <w:t>a lot of plots</w:t>
      </w:r>
      <w:r w:rsidR="1DD5B149" w:rsidRPr="003F16D8">
        <w:t xml:space="preserve"> exceeded this limit</w:t>
      </w:r>
      <w:r w:rsidR="7D610442" w:rsidRPr="003F16D8">
        <w:t>. To address this issue,</w:t>
      </w:r>
      <w:r w:rsidRPr="003F16D8">
        <w:t xml:space="preserve"> we had to truncate the plots to fit within the </w:t>
      </w:r>
      <w:r w:rsidR="00124F21">
        <w:t xml:space="preserve">    </w:t>
      </w:r>
      <w:r w:rsidRPr="003F16D8">
        <w:t xml:space="preserve">512-token </w:t>
      </w:r>
      <w:r w:rsidR="6D12C692" w:rsidRPr="003F16D8">
        <w:t>range</w:t>
      </w:r>
      <w:r w:rsidR="6261EFBA" w:rsidRPr="003F16D8">
        <w:t>,</w:t>
      </w:r>
      <w:r w:rsidRPr="003F16D8">
        <w:t xml:space="preserve"> </w:t>
      </w:r>
      <w:r w:rsidR="00124F21">
        <w:t>shortening</w:t>
      </w:r>
      <w:r w:rsidR="3D671F3A" w:rsidRPr="003F16D8">
        <w:t xml:space="preserve"> plots that exceeded the limit and adding padding to </w:t>
      </w:r>
      <w:r w:rsidR="6A9D654D" w:rsidRPr="003F16D8">
        <w:t xml:space="preserve">the </w:t>
      </w:r>
      <w:r w:rsidR="5F1F9395" w:rsidRPr="003F16D8">
        <w:t>smaller</w:t>
      </w:r>
      <w:r w:rsidR="00124F21" w:rsidRPr="00124F21">
        <w:t xml:space="preserve"> </w:t>
      </w:r>
      <w:r w:rsidR="00124F21" w:rsidRPr="003F16D8">
        <w:t>ones</w:t>
      </w:r>
      <w:r w:rsidR="5F1F9395" w:rsidRPr="003F16D8">
        <w:t>.</w:t>
      </w:r>
      <w:r w:rsidR="009848A5">
        <w:t xml:space="preserve"> We tested an idea in which we divided the plots that exceeded the token limit in chunks, labelling them with the same category as the original plot. </w:t>
      </w:r>
      <w:r w:rsidR="00D052B6" w:rsidRPr="00D052B6">
        <w:t>However, we decided not to proceed with this approach due to its inconsistent behaviour.</w:t>
      </w:r>
    </w:p>
    <w:p w14:paraId="1A3C87B1" w14:textId="51E14991" w:rsidR="35AA6707" w:rsidRPr="003F16D8" w:rsidRDefault="00782C50" w:rsidP="00782C50">
      <w:pPr>
        <w:pStyle w:val="Heading2"/>
        <w:spacing w:before="0"/>
      </w:pPr>
      <w:r>
        <w:t>Extra</w:t>
      </w:r>
      <w:r w:rsidR="2A1D9807" w:rsidRPr="003F16D8">
        <w:t xml:space="preserve"> models</w:t>
      </w:r>
      <w:r w:rsidR="21AD95D4" w:rsidRPr="003F16D8">
        <w:t xml:space="preserve"> – </w:t>
      </w:r>
      <w:r w:rsidR="00124F21">
        <w:t>s</w:t>
      </w:r>
      <w:r w:rsidR="21AD95D4" w:rsidRPr="003F16D8">
        <w:t>ome short experiments</w:t>
      </w:r>
    </w:p>
    <w:p w14:paraId="62EF941C" w14:textId="1207B6CB" w:rsidR="2A1D9807" w:rsidRPr="003F16D8" w:rsidRDefault="2A1D9807" w:rsidP="008A3424">
      <w:r w:rsidRPr="003F16D8">
        <w:t xml:space="preserve">To see if sentiment </w:t>
      </w:r>
      <w:r w:rsidR="06D17AD7" w:rsidRPr="003F16D8">
        <w:t>analysis</w:t>
      </w:r>
      <w:r w:rsidRPr="003F16D8">
        <w:t xml:space="preserve"> could help improv</w:t>
      </w:r>
      <w:r w:rsidR="25EEB055" w:rsidRPr="003F16D8">
        <w:t>ing</w:t>
      </w:r>
      <w:r w:rsidRPr="003F16D8">
        <w:t xml:space="preserve"> the SVC </w:t>
      </w:r>
      <w:r w:rsidR="1D2FFF81" w:rsidRPr="003F16D8">
        <w:t>model,</w:t>
      </w:r>
      <w:r w:rsidRPr="003F16D8">
        <w:t xml:space="preserve"> we tried classifying </w:t>
      </w:r>
      <w:r w:rsidR="74133FDE" w:rsidRPr="003F16D8">
        <w:t xml:space="preserve">each plot based on the sentiment polarity, scoring them from 0 to 1. We then added this result to the vector of the </w:t>
      </w:r>
      <w:r w:rsidR="262665E3" w:rsidRPr="003F16D8">
        <w:t>TF-IDF</w:t>
      </w:r>
      <w:r w:rsidR="74133FDE" w:rsidRPr="003F16D8">
        <w:t xml:space="preserve"> as an extra </w:t>
      </w:r>
      <w:r w:rsidR="3B7340FC" w:rsidRPr="003F16D8">
        <w:t>feature and r</w:t>
      </w:r>
      <w:r w:rsidR="318D9ECC" w:rsidRPr="003F16D8">
        <w:t>a</w:t>
      </w:r>
      <w:r w:rsidR="3B7340FC" w:rsidRPr="003F16D8">
        <w:t xml:space="preserve">n the SVC model to see if it had any effect on the space division. It slightly improved </w:t>
      </w:r>
      <w:r w:rsidR="5A3B12CB" w:rsidRPr="003F16D8">
        <w:t xml:space="preserve">it, </w:t>
      </w:r>
      <w:r w:rsidR="3B7340FC" w:rsidRPr="003F16D8">
        <w:t xml:space="preserve">but not anything </w:t>
      </w:r>
      <w:r w:rsidR="25DE62E9" w:rsidRPr="003F16D8">
        <w:t>extraordinary</w:t>
      </w:r>
      <w:r w:rsidR="3B7340FC" w:rsidRPr="003F16D8">
        <w:t xml:space="preserve">. </w:t>
      </w:r>
      <w:r w:rsidR="02710E49" w:rsidRPr="003F16D8">
        <w:t>We also tried to get the embeddings from a pre-trained ELM</w:t>
      </w:r>
      <w:r w:rsidR="00F428C9">
        <w:t>o</w:t>
      </w:r>
      <w:r w:rsidR="02710E49" w:rsidRPr="003F16D8">
        <w:t xml:space="preserve"> model</w:t>
      </w:r>
      <w:r w:rsidR="00124F21">
        <w:t>,</w:t>
      </w:r>
      <w:r w:rsidR="02710E49" w:rsidRPr="003F16D8">
        <w:t xml:space="preserve"> like we did with GLOVE</w:t>
      </w:r>
      <w:r w:rsidR="00124F21">
        <w:t>, b</w:t>
      </w:r>
      <w:r w:rsidR="02710E49" w:rsidRPr="003F16D8">
        <w:t>ut using it consumed a lot of memory. We tried fixing th</w:t>
      </w:r>
      <w:r w:rsidR="594FE850" w:rsidRPr="003F16D8">
        <w:t>is</w:t>
      </w:r>
      <w:r w:rsidR="02710E49" w:rsidRPr="003F16D8">
        <w:t xml:space="preserve"> by d</w:t>
      </w:r>
      <w:r w:rsidR="1981CF0B" w:rsidRPr="003F16D8">
        <w:t xml:space="preserve">ividing the plots in batches and reducing </w:t>
      </w:r>
      <w:r w:rsidR="594545EE" w:rsidRPr="003F16D8">
        <w:t xml:space="preserve">their size </w:t>
      </w:r>
      <w:r w:rsidR="1981CF0B" w:rsidRPr="003F16D8">
        <w:t>gradually</w:t>
      </w:r>
      <w:r w:rsidR="14080430" w:rsidRPr="003F16D8">
        <w:t>,</w:t>
      </w:r>
      <w:r w:rsidR="1981CF0B" w:rsidRPr="003F16D8">
        <w:t xml:space="preserve"> but it still took too long and crashed due to the memory usage</w:t>
      </w:r>
      <w:r w:rsidR="3252721A" w:rsidRPr="003F16D8">
        <w:t>.</w:t>
      </w:r>
    </w:p>
    <w:p w14:paraId="4820E754" w14:textId="787D86DC" w:rsidR="003F3EEE" w:rsidRPr="003F16D8" w:rsidRDefault="36069E56" w:rsidP="00782C50">
      <w:pPr>
        <w:pStyle w:val="Heading1"/>
      </w:pPr>
      <w:r w:rsidRPr="003F16D8">
        <w:t>Experimental Setup and Results</w:t>
      </w:r>
    </w:p>
    <w:p w14:paraId="20C680B5" w14:textId="432E5DD0" w:rsidR="00563295" w:rsidRDefault="13D8B9F7" w:rsidP="008A3424">
      <w:r w:rsidRPr="003F16D8">
        <w:t xml:space="preserve">Each model was trained and tested using </w:t>
      </w:r>
      <w:r w:rsidR="00124F21" w:rsidRPr="003F16D8">
        <w:t>an</w:t>
      </w:r>
      <w:r w:rsidRPr="003F16D8">
        <w:t xml:space="preserve"> 80/20 train-test split. We evaluated performance based on both accuracy and F1-score. To visually interpret the results, we used confusion matrices. Furthermore, we extracted the misclassified plots for each model into separate files </w:t>
      </w:r>
      <w:r w:rsidR="461BBF6D" w:rsidRPr="003F16D8">
        <w:t>and</w:t>
      </w:r>
      <w:r w:rsidRPr="003F16D8">
        <w:t xml:space="preserve"> reviewed these misclassified plots ourselves to better understand the challenges our models faced</w:t>
      </w:r>
      <w:r w:rsidR="4604F711" w:rsidRPr="003F16D8">
        <w:t xml:space="preserve">, </w:t>
      </w:r>
      <w:r w:rsidRPr="003F16D8">
        <w:t>identif</w:t>
      </w:r>
      <w:r w:rsidR="70CCB70D" w:rsidRPr="003F16D8">
        <w:t>ying</w:t>
      </w:r>
      <w:r w:rsidRPr="003F16D8">
        <w:t xml:space="preserve"> any patterns in their misclassifications.</w:t>
      </w:r>
    </w:p>
    <w:p w14:paraId="3EF8327C" w14:textId="6F518384" w:rsidR="003F16D8" w:rsidRPr="003F16D8" w:rsidRDefault="00563295" w:rsidP="00686A33">
      <w:r w:rsidRPr="003F16D8">
        <w:rPr>
          <w:noProof/>
        </w:rPr>
        <w:drawing>
          <wp:anchor distT="0" distB="0" distL="114300" distR="114300" simplePos="0" relativeHeight="251660288" behindDoc="0" locked="0" layoutInCell="1" allowOverlap="1" wp14:anchorId="4CFA5652" wp14:editId="3863628B">
            <wp:simplePos x="0" y="0"/>
            <wp:positionH relativeFrom="rightMargin">
              <wp:posOffset>-1751330</wp:posOffset>
            </wp:positionH>
            <wp:positionV relativeFrom="paragraph">
              <wp:posOffset>397840</wp:posOffset>
            </wp:positionV>
            <wp:extent cx="1720850" cy="1515110"/>
            <wp:effectExtent l="0" t="0" r="0" b="8890"/>
            <wp:wrapSquare wrapText="bothSides"/>
            <wp:docPr id="750644844" name="Imagem 75064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850" cy="1515110"/>
                    </a:xfrm>
                    <a:prstGeom prst="rect">
                      <a:avLst/>
                    </a:prstGeom>
                  </pic:spPr>
                </pic:pic>
              </a:graphicData>
            </a:graphic>
            <wp14:sizeRelH relativeFrom="page">
              <wp14:pctWidth>0</wp14:pctWidth>
            </wp14:sizeRelH>
            <wp14:sizeRelV relativeFrom="page">
              <wp14:pctHeight>0</wp14:pctHeight>
            </wp14:sizeRelV>
          </wp:anchor>
        </w:drawing>
      </w:r>
      <w:r>
        <w:t>Below is the confusion matrix for the BERT model, which showed the best performance, followed by its classification report.</w:t>
      </w:r>
      <w:r w:rsidR="00D052B6">
        <w:t xml:space="preserve"> </w:t>
      </w:r>
      <w:r w:rsidR="003F16D8" w:rsidRPr="003F16D8">
        <w:t xml:space="preserve">We will be using these results for </w:t>
      </w:r>
      <w:r>
        <w:t>comparison</w:t>
      </w:r>
      <w:r w:rsidR="003F16D8" w:rsidRPr="003F16D8">
        <w:t xml:space="preserve"> with the remaining model</w:t>
      </w:r>
      <w:r w:rsidR="00124F21">
        <w:t xml:space="preserve">s, </w:t>
      </w:r>
      <w:r w:rsidR="003F16D8" w:rsidRPr="003F16D8">
        <w:t xml:space="preserve">to see if we can identify why </w:t>
      </w:r>
      <w:r w:rsidR="00124F21">
        <w:t xml:space="preserve">it performed </w:t>
      </w:r>
      <w:r w:rsidR="003F16D8" w:rsidRPr="003F16D8">
        <w:t xml:space="preserve">better. </w:t>
      </w:r>
      <w:r w:rsidR="00782C50" w:rsidRPr="003F16D8">
        <w:rPr>
          <w:noProof/>
        </w:rPr>
        <w:drawing>
          <wp:anchor distT="0" distB="0" distL="114300" distR="114300" simplePos="0" relativeHeight="251662336" behindDoc="1" locked="0" layoutInCell="1" allowOverlap="1" wp14:anchorId="766D8D62" wp14:editId="68D157EE">
            <wp:simplePos x="0" y="0"/>
            <wp:positionH relativeFrom="margin">
              <wp:posOffset>4204970</wp:posOffset>
            </wp:positionH>
            <wp:positionV relativeFrom="margin">
              <wp:posOffset>8135620</wp:posOffset>
            </wp:positionV>
            <wp:extent cx="2112010" cy="1395095"/>
            <wp:effectExtent l="0" t="0" r="2540" b="0"/>
            <wp:wrapTight wrapText="bothSides">
              <wp:wrapPolygon edited="0">
                <wp:start x="0" y="0"/>
                <wp:lineTo x="0" y="21236"/>
                <wp:lineTo x="21431" y="21236"/>
                <wp:lineTo x="21431" y="0"/>
                <wp:lineTo x="0" y="0"/>
              </wp:wrapPolygon>
            </wp:wrapTight>
            <wp:docPr id="706316445" name="Imagem 706316445" descr="Uma imagem com texto, captura de ecrã, menu,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16445" name="Imagem 706316445" descr="Uma imagem com texto, captura de ecrã, menu, número&#10;&#10;Descrição gerada automaticamente"/>
                    <pic:cNvPicPr/>
                  </pic:nvPicPr>
                  <pic:blipFill rotWithShape="1">
                    <a:blip r:embed="rId16">
                      <a:extLst>
                        <a:ext uri="{28A0092B-C50C-407E-A947-70E740481C1C}">
                          <a14:useLocalDpi xmlns:a14="http://schemas.microsoft.com/office/drawing/2010/main" val="0"/>
                        </a:ext>
                      </a:extLst>
                    </a:blip>
                    <a:srcRect l="3249" r="794" b="4867"/>
                    <a:stretch/>
                  </pic:blipFill>
                  <pic:spPr bwMode="auto">
                    <a:xfrm>
                      <a:off x="0" y="0"/>
                      <a:ext cx="2112010" cy="1395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16D8" w:rsidRPr="003F16D8">
        <w:t>All the classification reports and confusion matrices for the remaining models can be analysed through the notebooks.</w:t>
      </w:r>
    </w:p>
    <w:p w14:paraId="76C03D87" w14:textId="2F317567" w:rsidR="0592CE92" w:rsidRPr="003F16D8" w:rsidRDefault="0592CE92" w:rsidP="003F16D8">
      <w:pPr>
        <w:pStyle w:val="Heading1"/>
      </w:pPr>
      <w:r w:rsidRPr="003F16D8">
        <w:lastRenderedPageBreak/>
        <w:t>Discussion</w:t>
      </w:r>
    </w:p>
    <w:p w14:paraId="417EFA69" w14:textId="7AF4CCF5" w:rsidR="13906EAE" w:rsidRPr="003F16D8" w:rsidRDefault="5FBBEEFB" w:rsidP="00782C50">
      <w:pPr>
        <w:pStyle w:val="Heading2"/>
        <w:spacing w:before="0"/>
      </w:pPr>
      <w:r w:rsidRPr="003F16D8">
        <w:t>Dataset Analysis</w:t>
      </w:r>
    </w:p>
    <w:p w14:paraId="200FFE55" w14:textId="0EFE1359" w:rsidR="13906EAE" w:rsidRPr="003F16D8" w:rsidRDefault="00831B09" w:rsidP="008A3424">
      <w:r>
        <w:rPr>
          <w:noProof/>
        </w:rPr>
        <mc:AlternateContent>
          <mc:Choice Requires="wps">
            <w:drawing>
              <wp:anchor distT="0" distB="0" distL="114300" distR="114300" simplePos="0" relativeHeight="251661312" behindDoc="0" locked="0" layoutInCell="1" allowOverlap="1" wp14:anchorId="1191646D" wp14:editId="65A96133">
                <wp:simplePos x="0" y="0"/>
                <wp:positionH relativeFrom="column">
                  <wp:posOffset>5055870</wp:posOffset>
                </wp:positionH>
                <wp:positionV relativeFrom="paragraph">
                  <wp:posOffset>525781</wp:posOffset>
                </wp:positionV>
                <wp:extent cx="59690" cy="45719"/>
                <wp:effectExtent l="0" t="0" r="0" b="0"/>
                <wp:wrapNone/>
                <wp:docPr id="809678346" name="Retângulo 5"/>
                <wp:cNvGraphicFramePr/>
                <a:graphic xmlns:a="http://schemas.openxmlformats.org/drawingml/2006/main">
                  <a:graphicData uri="http://schemas.microsoft.com/office/word/2010/wordprocessingShape">
                    <wps:wsp>
                      <wps:cNvSpPr/>
                      <wps:spPr>
                        <a:xfrm>
                          <a:off x="0" y="0"/>
                          <a:ext cx="59690" cy="457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2E56A" id="Retângulo 5" o:spid="_x0000_s1026" style="position:absolute;margin-left:398.1pt;margin-top:41.4pt;width:4.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" fillcolor="white [3212]" stroked="f" strokeweight="1pt"/>
            </w:pict>
          </mc:Fallback>
        </mc:AlternateContent>
      </w:r>
      <w:r w:rsidR="00190E79">
        <w:rPr>
          <w:noProof/>
        </w:rPr>
        <mc:AlternateContent>
          <mc:Choice Requires="wpg">
            <w:drawing>
              <wp:anchor distT="0" distB="0" distL="114300" distR="114300" simplePos="0" relativeHeight="251659264" behindDoc="0" locked="0" layoutInCell="1" allowOverlap="1" wp14:anchorId="4D033617" wp14:editId="0417C6AD">
                <wp:simplePos x="0" y="0"/>
                <wp:positionH relativeFrom="margin">
                  <wp:posOffset>3214370</wp:posOffset>
                </wp:positionH>
                <wp:positionV relativeFrom="margin">
                  <wp:posOffset>1112520</wp:posOffset>
                </wp:positionV>
                <wp:extent cx="3629660" cy="1515110"/>
                <wp:effectExtent l="0" t="0" r="8890" b="8890"/>
                <wp:wrapSquare wrapText="bothSides"/>
                <wp:docPr id="1437791993" name="Agrupar 1"/>
                <wp:cNvGraphicFramePr/>
                <a:graphic xmlns:a="http://schemas.openxmlformats.org/drawingml/2006/main">
                  <a:graphicData uri="http://schemas.microsoft.com/office/word/2010/wordprocessingGroup">
                    <wpg:wgp>
                      <wpg:cNvGrpSpPr/>
                      <wpg:grpSpPr>
                        <a:xfrm>
                          <a:off x="0" y="0"/>
                          <a:ext cx="3629660" cy="1515110"/>
                          <a:chOff x="0" y="0"/>
                          <a:chExt cx="3629881" cy="1515110"/>
                        </a:xfrm>
                      </wpg:grpSpPr>
                      <pic:pic xmlns:pic="http://schemas.openxmlformats.org/drawingml/2006/picture">
                        <pic:nvPicPr>
                          <pic:cNvPr id="2978247" name="Imagem 164411627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5630" cy="1515110"/>
                          </a:xfrm>
                          <a:prstGeom prst="rect">
                            <a:avLst/>
                          </a:prstGeom>
                          <a:ln>
                            <a:noFill/>
                          </a:ln>
                        </pic:spPr>
                      </pic:pic>
                      <pic:pic xmlns:pic="http://schemas.openxmlformats.org/drawingml/2006/picture">
                        <pic:nvPicPr>
                          <pic:cNvPr id="797008636" name="Imagem 165506917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864581" y="0"/>
                            <a:ext cx="1765300" cy="1515110"/>
                          </a:xfrm>
                          <a:prstGeom prst="rect">
                            <a:avLst/>
                          </a:prstGeom>
                          <a:ln>
                            <a:noFill/>
                          </a:ln>
                        </pic:spPr>
                      </pic:pic>
                    </wpg:wgp>
                  </a:graphicData>
                </a:graphic>
                <wp14:sizeRelH relativeFrom="margin">
                  <wp14:pctWidth>0</wp14:pctWidth>
                </wp14:sizeRelH>
              </wp:anchor>
            </w:drawing>
          </mc:Choice>
          <mc:Fallback>
            <w:pict>
              <v:group w14:anchorId="1E96A772" id="Agrupar 1" o:spid="_x0000_s1026" style="position:absolute;margin-left:253.1pt;margin-top:87.6pt;width:285.8pt;height:119.3pt;z-index:251659264;mso-position-horizontal-relative:margin;mso-position-vertical-relative:margin;mso-width-relative:margin" coordsize="36298,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644116271" o:spid="_x0000_s1027" type="#_x0000_t75" style="position:absolute;width:18656;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">
                  <v:imagedata r:id="rId19" o:title=""/>
                </v:shape>
                <v:shape id="Imagem 1655069172" o:spid="_x0000_s1028" type="#_x0000_t75" style="position:absolute;left:18645;width:17653;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">
                  <v:imagedata r:id="rId20" o:title=""/>
                </v:shape>
                <w10:wrap type="square" anchorx="margin" anchory="margin"/>
              </v:group>
            </w:pict>
          </mc:Fallback>
        </mc:AlternateContent>
      </w:r>
      <w:r w:rsidR="5FBBEEFB" w:rsidRPr="003F16D8">
        <w:t xml:space="preserve">Before </w:t>
      </w:r>
      <w:r w:rsidR="0089295D" w:rsidRPr="003F16D8">
        <w:t>starting to experiment</w:t>
      </w:r>
      <w:r w:rsidR="5FBBEEFB" w:rsidRPr="003F16D8">
        <w:t xml:space="preserve"> with models, we analysed the genre distribution,</w:t>
      </w:r>
      <w:r w:rsidR="6B8D2945" w:rsidRPr="003F16D8">
        <w:t xml:space="preserve"> </w:t>
      </w:r>
      <w:r w:rsidR="5FBBEEFB" w:rsidRPr="003F16D8">
        <w:t>the most frequent and unique words for each genre</w:t>
      </w:r>
      <w:r w:rsidR="44B4354B" w:rsidRPr="003F16D8">
        <w:t>,</w:t>
      </w:r>
      <w:r w:rsidR="5FBBEEFB" w:rsidRPr="003F16D8">
        <w:t xml:space="preserve"> the global word frequencies</w:t>
      </w:r>
      <w:r w:rsidR="08927301" w:rsidRPr="003F16D8">
        <w:t xml:space="preserve">, </w:t>
      </w:r>
      <w:r w:rsidR="5FBBEEFB" w:rsidRPr="003F16D8">
        <w:t>plot lengths</w:t>
      </w:r>
      <w:r w:rsidR="50A882EA" w:rsidRPr="003F16D8">
        <w:t xml:space="preserve"> and</w:t>
      </w:r>
      <w:r w:rsidR="63FD7D09" w:rsidRPr="003F16D8">
        <w:t xml:space="preserve"> </w:t>
      </w:r>
      <w:r w:rsidR="5FBBEEFB" w:rsidRPr="003F16D8">
        <w:t>conducted sentiment analysis</w:t>
      </w:r>
      <w:r w:rsidR="1A917B09" w:rsidRPr="003F16D8">
        <w:t>.</w:t>
      </w:r>
    </w:p>
    <w:p w14:paraId="407EDC85" w14:textId="6BEE0467" w:rsidR="13906EAE" w:rsidRPr="003F16D8" w:rsidRDefault="5FBBEEFB" w:rsidP="008A3424">
      <w:r w:rsidRPr="003F16D8">
        <w:t>Our analysis revealed that the dataset is heavily skewed, with drama being significantly overrepresented compared to genres like sci-fi. This imbalance could limit the performance of models like Na</w:t>
      </w:r>
      <w:r w:rsidR="00CB2212">
        <w:t>ï</w:t>
      </w:r>
      <w:r w:rsidRPr="003F16D8">
        <w:t xml:space="preserve">ve Bayes, </w:t>
      </w:r>
      <w:r w:rsidR="00CB2212">
        <w:t>as</w:t>
      </w:r>
      <w:r w:rsidRPr="003F16D8">
        <w:t xml:space="preserve"> we’ll see, which rely on probability estimates that may become biased towards the dominant genre.</w:t>
      </w:r>
      <w:r w:rsidR="4237612E" w:rsidRPr="003F16D8">
        <w:t xml:space="preserve"> </w:t>
      </w:r>
    </w:p>
    <w:p w14:paraId="016DCA87" w14:textId="2DCF5CDB" w:rsidR="13906EAE" w:rsidRPr="003F16D8" w:rsidRDefault="5FBBEEFB" w:rsidP="008A3424">
      <w:r w:rsidRPr="003F16D8">
        <w:t xml:space="preserve">While we identified genre-specific keywords, we also observed that context plays a crucial role in distinguishing genres. </w:t>
      </w:r>
      <w:r w:rsidR="7A871EC1" w:rsidRPr="003F16D8">
        <w:t>T</w:t>
      </w:r>
      <w:r w:rsidRPr="003F16D8">
        <w:t xml:space="preserve">he word "killed" frequently appears in both horror and action movies, but </w:t>
      </w:r>
      <w:r w:rsidR="1131549A" w:rsidRPr="003F16D8">
        <w:t>in one genre is more related to supernatural creatures and the other</w:t>
      </w:r>
      <w:r w:rsidR="00CB2212">
        <w:t xml:space="preserve"> to</w:t>
      </w:r>
      <w:r w:rsidR="1131549A" w:rsidRPr="003F16D8">
        <w:t xml:space="preserve"> human homicides and investigation</w:t>
      </w:r>
      <w:r w:rsidRPr="003F16D8">
        <w:t xml:space="preserve">. Without capturing this context, simple keyword analysis might not be </w:t>
      </w:r>
      <w:r w:rsidR="00CB2212">
        <w:t>enough</w:t>
      </w:r>
      <w:r w:rsidRPr="003F16D8">
        <w:t xml:space="preserve"> for accurate classification. Additionally, sentiment analysis provided limited value, as the sentiment polarity across genres was relatively similar for the model we applied. This suggests that sentiment alone may not be a strong differentiator for genre classification in this dataset. We concluded similarly for plot length, which didn’t add particular value as a feature.</w:t>
      </w:r>
    </w:p>
    <w:p w14:paraId="2551E768" w14:textId="7FE32755" w:rsidR="057F9DBC" w:rsidRPr="003F16D8" w:rsidRDefault="68DE6913" w:rsidP="00782C50">
      <w:pPr>
        <w:pStyle w:val="Heading2"/>
        <w:spacing w:before="0"/>
      </w:pPr>
      <w:r w:rsidRPr="003F16D8">
        <w:t>Result</w:t>
      </w:r>
      <w:r w:rsidR="00CB2212">
        <w:t>s</w:t>
      </w:r>
      <w:r w:rsidRPr="003F16D8">
        <w:t xml:space="preserve"> Anal</w:t>
      </w:r>
      <w:r w:rsidR="46F34EB8" w:rsidRPr="003F16D8">
        <w:t>y</w:t>
      </w:r>
      <w:r w:rsidRPr="003F16D8">
        <w:t>s</w:t>
      </w:r>
      <w:r w:rsidR="0B5058AD" w:rsidRPr="003F16D8">
        <w:t>i</w:t>
      </w:r>
      <w:r w:rsidRPr="003F16D8">
        <w:t>s</w:t>
      </w:r>
    </w:p>
    <w:p w14:paraId="3679AF85" w14:textId="1230A162" w:rsidR="1192B641" w:rsidRDefault="4E08DF99" w:rsidP="008A3424">
      <w:r w:rsidRPr="003F16D8">
        <w:t>Our best-performing model was the fine-tuned DistilBERT, primarily due to its ability to understand and interpret context. BERT</w:t>
      </w:r>
      <w:r w:rsidR="4586F682" w:rsidRPr="003F16D8">
        <w:t xml:space="preserve"> </w:t>
      </w:r>
      <w:r w:rsidRPr="003F16D8">
        <w:t xml:space="preserve">uses self-attention to capture relationships between words, considering both the preceding and </w:t>
      </w:r>
      <w:r w:rsidR="00CB2212">
        <w:t xml:space="preserve">the </w:t>
      </w:r>
      <w:r w:rsidRPr="003F16D8">
        <w:t xml:space="preserve">following terms in a sentence. This makes </w:t>
      </w:r>
      <w:r w:rsidR="00CB2212">
        <w:t>it</w:t>
      </w:r>
      <w:r w:rsidR="331C6B6C" w:rsidRPr="003F16D8">
        <w:t xml:space="preserve"> </w:t>
      </w:r>
      <w:r w:rsidR="17F37FAC" w:rsidRPr="003F16D8">
        <w:t>great</w:t>
      </w:r>
      <w:r w:rsidR="331C6B6C" w:rsidRPr="003F16D8">
        <w:t xml:space="preserve"> </w:t>
      </w:r>
      <w:r w:rsidRPr="003F16D8">
        <w:t>at understanding context, which</w:t>
      </w:r>
      <w:r w:rsidR="3AE229CD" w:rsidRPr="003F16D8">
        <w:t xml:space="preserve">, </w:t>
      </w:r>
      <w:r w:rsidR="00CB2212">
        <w:t>as</w:t>
      </w:r>
      <w:r w:rsidR="3AE229CD" w:rsidRPr="003F16D8">
        <w:t xml:space="preserve"> we</w:t>
      </w:r>
      <w:r w:rsidR="00CB2212">
        <w:t>’ve</w:t>
      </w:r>
      <w:r w:rsidR="3AE229CD" w:rsidRPr="003F16D8">
        <w:t xml:space="preserve"> mentioned before,</w:t>
      </w:r>
      <w:r w:rsidRPr="003F16D8">
        <w:t xml:space="preserve"> is critical for accurate classification</w:t>
      </w:r>
      <w:r w:rsidR="0BEFB151" w:rsidRPr="003F16D8">
        <w:t xml:space="preserve"> </w:t>
      </w:r>
      <w:r w:rsidRPr="003F16D8">
        <w:t>i</w:t>
      </w:r>
      <w:r w:rsidR="386A5D5E" w:rsidRPr="003F16D8">
        <w:t>n</w:t>
      </w:r>
      <w:r w:rsidR="3C9EC9B3" w:rsidRPr="003F16D8">
        <w:t xml:space="preserve"> our dataset.</w:t>
      </w:r>
    </w:p>
    <w:p w14:paraId="5362E281" w14:textId="068D5A94" w:rsidR="007872C0" w:rsidRDefault="72F20FB4" w:rsidP="008A3424">
      <w:r w:rsidRPr="003F16D8">
        <w:t xml:space="preserve">It </w:t>
      </w:r>
      <w:r w:rsidR="4E08DF99" w:rsidRPr="003F16D8">
        <w:t>outperformed</w:t>
      </w:r>
      <w:r w:rsidR="526BC97E" w:rsidRPr="003F16D8">
        <w:t xml:space="preserve"> models such as</w:t>
      </w:r>
      <w:r w:rsidR="4E08DF99" w:rsidRPr="003F16D8">
        <w:t xml:space="preserve"> </w:t>
      </w:r>
      <w:r w:rsidR="3F2093C1" w:rsidRPr="003F16D8">
        <w:t>the</w:t>
      </w:r>
      <w:r w:rsidR="4E08DF99" w:rsidRPr="003F16D8">
        <w:t xml:space="preserve"> TF-IDF with SVC, which assigns word</w:t>
      </w:r>
      <w:r w:rsidR="00CB2212">
        <w:t>s</w:t>
      </w:r>
      <w:r w:rsidR="4E08DF99" w:rsidRPr="003F16D8">
        <w:t xml:space="preserve"> importance based solely on their frequency in documents, without </w:t>
      </w:r>
      <w:r w:rsidR="4B307094" w:rsidRPr="003F16D8">
        <w:t xml:space="preserve">understanding </w:t>
      </w:r>
      <w:r w:rsidR="4E08DF99" w:rsidRPr="003F16D8">
        <w:t xml:space="preserve">their context. </w:t>
      </w:r>
      <w:r w:rsidR="3640129A" w:rsidRPr="003F16D8">
        <w:t>Consider this example of a misclassified clean text from the TF-IDF model:</w:t>
      </w:r>
      <w:r w:rsidR="2A71F2AC" w:rsidRPr="003F16D8">
        <w:t xml:space="preserve"> </w:t>
      </w:r>
      <w:r w:rsidR="3640129A" w:rsidRPr="003F16D8">
        <w:t>“shiva middle class medical student chennai naga local mafia goon fall love mahalakshmi leads lot problems.”</w:t>
      </w:r>
      <w:r w:rsidR="7E46313D" w:rsidRPr="003F16D8">
        <w:t xml:space="preserve"> </w:t>
      </w:r>
      <w:r w:rsidR="3640129A" w:rsidRPr="003F16D8">
        <w:t xml:space="preserve">The true label for this text was action, but the model incorrectly classified it as romance, likely due to the presence of the word "love." In contrast, the BERT model correctly identified the genre as </w:t>
      </w:r>
      <w:r w:rsidR="737F3C63" w:rsidRPr="003F16D8">
        <w:t>action</w:t>
      </w:r>
      <w:r w:rsidR="567CE83C" w:rsidRPr="003F16D8">
        <w:t>.</w:t>
      </w:r>
    </w:p>
    <w:p w14:paraId="1D5CB49C" w14:textId="7ADC7AFD" w:rsidR="00E03230" w:rsidRPr="003F16D8" w:rsidRDefault="00190E79" w:rsidP="008A3424">
      <w:r>
        <w:t>A</w:t>
      </w:r>
      <w:r w:rsidR="4D2FEB8C" w:rsidRPr="003F16D8">
        <w:t xml:space="preserve">nalysing the </w:t>
      </w:r>
      <w:r w:rsidR="002071CF">
        <w:t xml:space="preserve">following </w:t>
      </w:r>
      <w:r w:rsidR="4D2FEB8C" w:rsidRPr="003F16D8">
        <w:t>confusion matri</w:t>
      </w:r>
      <w:r w:rsidR="5539105C" w:rsidRPr="003F16D8">
        <w:t>ces</w:t>
      </w:r>
      <w:r w:rsidR="4D2FEB8C" w:rsidRPr="003F16D8">
        <w:t xml:space="preserve"> for the model</w:t>
      </w:r>
      <w:r w:rsidR="09D20D44" w:rsidRPr="003F16D8">
        <w:t>s</w:t>
      </w:r>
      <w:r w:rsidR="4D2FEB8C" w:rsidRPr="003F16D8">
        <w:t xml:space="preserve"> using TF-IDF</w:t>
      </w:r>
      <w:r w:rsidR="00FD24EC">
        <w:t xml:space="preserve"> (left image)</w:t>
      </w:r>
      <w:r w:rsidR="4D2FEB8C" w:rsidRPr="003F16D8">
        <w:t xml:space="preserve"> </w:t>
      </w:r>
      <w:r w:rsidR="430641D8" w:rsidRPr="003F16D8">
        <w:t>and GLOVE</w:t>
      </w:r>
      <w:r w:rsidR="00FD24EC">
        <w:t xml:space="preserve"> (right image)</w:t>
      </w:r>
      <w:r w:rsidR="430641D8" w:rsidRPr="003F16D8">
        <w:t xml:space="preserve"> along with a</w:t>
      </w:r>
      <w:r w:rsidR="00CB2212">
        <w:t>n</w:t>
      </w:r>
      <w:r w:rsidR="430641D8" w:rsidRPr="003F16D8">
        <w:t xml:space="preserve"> SVC</w:t>
      </w:r>
      <w:r w:rsidR="4D2FEB8C" w:rsidRPr="003F16D8">
        <w:t>, and comparing its predictions for the drama genre with those from the BERT model (</w:t>
      </w:r>
      <w:r w:rsidR="1F987201" w:rsidRPr="003F16D8">
        <w:t xml:space="preserve">showed </w:t>
      </w:r>
      <w:r w:rsidR="4D2FEB8C" w:rsidRPr="003F16D8">
        <w:t>in the previous section), we reached a similar conclusion</w:t>
      </w:r>
      <w:r w:rsidR="002071CF">
        <w:t xml:space="preserve">. </w:t>
      </w:r>
      <w:r w:rsidR="6498AE04" w:rsidRPr="003F16D8">
        <w:t xml:space="preserve">The TF-IDF + SVC model struggled to differentiate drama from other genres. This is likely due to drama having a wide range of plots, many of which share keywords with other genres, making it hard for the model to distinguish them accurately. Similarly, the </w:t>
      </w:r>
      <w:r w:rsidR="00124F21">
        <w:t>GLOVE</w:t>
      </w:r>
      <w:r w:rsidR="6498AE04" w:rsidRPr="003F16D8">
        <w:t xml:space="preserve"> + SVC model faced the same issue</w:t>
      </w:r>
      <w:r w:rsidR="00CB2212">
        <w:t>. A</w:t>
      </w:r>
      <w:r w:rsidR="6498AE04" w:rsidRPr="003F16D8">
        <w:t xml:space="preserve">s </w:t>
      </w:r>
      <w:r w:rsidR="00124F21">
        <w:t>GLOVE</w:t>
      </w:r>
      <w:r w:rsidR="6498AE04" w:rsidRPr="003F16D8">
        <w:t xml:space="preserve"> produces static embeddings</w:t>
      </w:r>
      <w:r w:rsidR="00CB2212">
        <w:t xml:space="preserve"> </w:t>
      </w:r>
      <w:r w:rsidR="6498AE04" w:rsidRPr="003F16D8">
        <w:t>where each word has a fixed representation</w:t>
      </w:r>
      <w:r w:rsidR="25C588BD" w:rsidRPr="003F16D8">
        <w:t>,</w:t>
      </w:r>
      <w:r w:rsidR="00CB2212">
        <w:t xml:space="preserve"> </w:t>
      </w:r>
      <w:r w:rsidR="25C588BD" w:rsidRPr="003F16D8">
        <w:t>it</w:t>
      </w:r>
      <w:r w:rsidR="56AACFCC" w:rsidRPr="003F16D8">
        <w:t xml:space="preserve"> </w:t>
      </w:r>
      <w:r w:rsidR="56AACFCC" w:rsidRPr="003F16D8">
        <w:rPr>
          <w:rFonts w:ascii="Calibri" w:eastAsia="Calibri" w:hAnsi="Calibri" w:cs="Calibri"/>
        </w:rPr>
        <w:t xml:space="preserve">lacks the ability to capture the varying </w:t>
      </w:r>
      <w:r w:rsidR="56AACFCC" w:rsidRPr="003F16D8">
        <w:rPr>
          <w:rFonts w:ascii="Calibri" w:eastAsia="Calibri" w:hAnsi="Calibri" w:cs="Calibri"/>
        </w:rPr>
        <w:t>meanings of a word</w:t>
      </w:r>
      <w:r w:rsidR="6498AE04" w:rsidRPr="003F16D8">
        <w:t>. In contrast, BERT generates contextualized embeddings, where a word's meaning shifts based on the sentence or genre it appears in. The larger variety of drama plots actually helped BERT, as its ability to detect context allowed it to better capture the nuances between drama and other genres.</w:t>
      </w:r>
    </w:p>
    <w:p w14:paraId="3D914DCC" w14:textId="1F7A3C79" w:rsidR="00E03230" w:rsidRPr="003F16D8" w:rsidRDefault="76EA1BD9" w:rsidP="008A3424">
      <w:r w:rsidRPr="003F16D8">
        <w:t>The Na</w:t>
      </w:r>
      <w:r w:rsidR="00CB2212">
        <w:t>ï</w:t>
      </w:r>
      <w:r w:rsidRPr="003F16D8">
        <w:t xml:space="preserve">ve Bayes model had </w:t>
      </w:r>
      <w:r w:rsidR="00190E79" w:rsidRPr="003F16D8">
        <w:t xml:space="preserve">comparable </w:t>
      </w:r>
      <w:r w:rsidRPr="003F16D8">
        <w:t xml:space="preserve">performance to the SVC model and handled class imbalances surprisingly well. However, in some cases, it </w:t>
      </w:r>
      <w:r w:rsidR="00190E79">
        <w:t>tended</w:t>
      </w:r>
      <w:r w:rsidRPr="003F16D8">
        <w:t xml:space="preserve"> to </w:t>
      </w:r>
      <w:r w:rsidR="00831B09" w:rsidRPr="003F16D8">
        <w:t>favour</w:t>
      </w:r>
      <w:r w:rsidRPr="003F16D8">
        <w:t xml:space="preserve"> genres with more frequent occurrences in the dataset. For instance, in the sentence:</w:t>
      </w:r>
      <w:r w:rsidR="11E2C378" w:rsidRPr="003F16D8">
        <w:t xml:space="preserve"> </w:t>
      </w:r>
      <w:r w:rsidRPr="003F16D8">
        <w:t>“Joe Puddlefoot becomes involved with criminals trying to steal valuable jade pieces belonging to the distinguished Sir Charles Goode,”</w:t>
      </w:r>
      <w:r w:rsidR="1E4AB10F" w:rsidRPr="003F16D8">
        <w:t xml:space="preserve"> </w:t>
      </w:r>
      <w:r w:rsidRPr="003F16D8">
        <w:t>the model incorrectly classified it as comedy rather than crime, likely because comedy appeared 1,193 times in the dataset compared to just 541 occurrences of crime.</w:t>
      </w:r>
    </w:p>
    <w:p w14:paraId="0BF25A3A" w14:textId="7D2E83BE" w:rsidR="00E03230" w:rsidRPr="003F16D8" w:rsidRDefault="3C52F2AC" w:rsidP="008A3424">
      <w:r w:rsidRPr="003F16D8">
        <w:t xml:space="preserve">In the end, we found that the dataset lacked high quality, and this led to classification challenges. Many sentences were ambiguous, making it difficult for even human classifiers to correctly identify the genre based solely on the plots. For example, the sentence: “The movie is a triangular love story of an orphan boy Kanteerava played by Vijay,” suggests a romance, but the actual genre is action. This highlights that many films </w:t>
      </w:r>
      <w:r w:rsidR="7C6575BB" w:rsidRPr="003F16D8">
        <w:t xml:space="preserve">may </w:t>
      </w:r>
      <w:r w:rsidRPr="003F16D8">
        <w:t>belong to multiple genres, further complicating classification.</w:t>
      </w:r>
    </w:p>
    <w:p w14:paraId="4B6560F7" w14:textId="491BE90E" w:rsidR="00E03230" w:rsidRPr="003F16D8" w:rsidRDefault="3C52F2AC" w:rsidP="008A3424">
      <w:r w:rsidRPr="003F16D8">
        <w:t>Additionally, the dataset was inconsistent</w:t>
      </w:r>
      <w:r w:rsidR="00F428C9">
        <w:t xml:space="preserve"> – </w:t>
      </w:r>
      <w:r w:rsidRPr="003F16D8">
        <w:t>some plots were long and detailed, covering the entire story, while others were just one-liners</w:t>
      </w:r>
      <w:r w:rsidR="27591770" w:rsidRPr="003F16D8">
        <w:t xml:space="preserve">, like the previous one. </w:t>
      </w:r>
      <w:r w:rsidR="7341078A" w:rsidRPr="003F16D8">
        <w:t>All t</w:t>
      </w:r>
      <w:r w:rsidRPr="003F16D8">
        <w:t>hese inconsistencies likely contributed to the difficulty models faced, including BERT, in accurately distinguishing between genres like romance, action, and drama.</w:t>
      </w:r>
    </w:p>
    <w:p w14:paraId="12CCF6EC" w14:textId="5A2F5B4B" w:rsidR="69A8B69E" w:rsidRPr="003F16D8" w:rsidRDefault="3CB0C95B" w:rsidP="003F16D8">
      <w:pPr>
        <w:pStyle w:val="Heading1"/>
      </w:pPr>
      <w:r w:rsidRPr="003F16D8">
        <w:t>Future Work</w:t>
      </w:r>
    </w:p>
    <w:p w14:paraId="478E7EB2" w14:textId="600D557A" w:rsidR="004CE4D9" w:rsidRPr="003F16D8" w:rsidRDefault="3328A00D" w:rsidP="00F428C9">
      <w:r w:rsidRPr="003F16D8">
        <w:t xml:space="preserve">Moving forward, we would like to implement </w:t>
      </w:r>
      <w:r w:rsidR="2EB8B186" w:rsidRPr="003F16D8">
        <w:t>a</w:t>
      </w:r>
      <w:r w:rsidRPr="003F16D8">
        <w:t xml:space="preserve"> Longformer model to address the 512-token limit of BERT, since</w:t>
      </w:r>
      <w:r w:rsidR="2A1AF60B" w:rsidRPr="003F16D8">
        <w:t>,</w:t>
      </w:r>
      <w:r w:rsidRPr="003F16D8">
        <w:t xml:space="preserve"> by </w:t>
      </w:r>
      <w:r w:rsidR="00F428C9">
        <w:t xml:space="preserve">shortening </w:t>
      </w:r>
      <w:r w:rsidRPr="003F16D8">
        <w:t xml:space="preserve">long </w:t>
      </w:r>
      <w:r w:rsidR="379B9E77" w:rsidRPr="003F16D8">
        <w:t>plots,</w:t>
      </w:r>
      <w:r w:rsidRPr="003F16D8">
        <w:t xml:space="preserve"> </w:t>
      </w:r>
      <w:r w:rsidR="5FA83FD2" w:rsidRPr="003F16D8">
        <w:t>we are</w:t>
      </w:r>
      <w:r w:rsidRPr="003F16D8">
        <w:t xml:space="preserve"> l</w:t>
      </w:r>
      <w:r w:rsidR="208DF108" w:rsidRPr="003F16D8">
        <w:t>o</w:t>
      </w:r>
      <w:r w:rsidRPr="003F16D8">
        <w:t>sing a lot of information.</w:t>
      </w:r>
      <w:r w:rsidR="348C2053" w:rsidRPr="003F16D8">
        <w:t xml:space="preserve"> </w:t>
      </w:r>
      <w:r w:rsidR="5FBA2A77" w:rsidRPr="003F16D8">
        <w:t xml:space="preserve">Additionally, we aim to explore a model that combines ELMo embeddings with an SVC classifier, as ELMo also provides contextualized embeddings. </w:t>
      </w:r>
      <w:r w:rsidR="78403A73" w:rsidRPr="003F16D8">
        <w:t>W</w:t>
      </w:r>
      <w:r w:rsidR="5FBA2A77" w:rsidRPr="003F16D8">
        <w:t>e are interested</w:t>
      </w:r>
      <w:r w:rsidR="1CA7888D" w:rsidRPr="003F16D8">
        <w:t>,</w:t>
      </w:r>
      <w:r w:rsidR="5FBA2A77" w:rsidRPr="003F16D8">
        <w:t xml:space="preserve"> </w:t>
      </w:r>
      <w:r w:rsidR="5066CB00" w:rsidRPr="003F16D8">
        <w:t>as well</w:t>
      </w:r>
      <w:r w:rsidR="0F866794" w:rsidRPr="003F16D8">
        <w:t>,</w:t>
      </w:r>
      <w:r w:rsidR="5066CB00" w:rsidRPr="003F16D8">
        <w:t xml:space="preserve"> in</w:t>
      </w:r>
      <w:r w:rsidR="5FBA2A77" w:rsidRPr="003F16D8">
        <w:t xml:space="preserve"> testing BERT as a feature extractor</w:t>
      </w:r>
      <w:r w:rsidR="70C29D5A" w:rsidRPr="003F16D8">
        <w:t>,</w:t>
      </w:r>
      <w:r w:rsidR="5FBA2A77" w:rsidRPr="003F16D8">
        <w:t xml:space="preserve"> </w:t>
      </w:r>
      <w:r w:rsidR="24A97045" w:rsidRPr="003F16D8">
        <w:t xml:space="preserve">because </w:t>
      </w:r>
      <w:r w:rsidR="5FBA2A77" w:rsidRPr="003F16D8">
        <w:t>it would allow us to draw de</w:t>
      </w:r>
      <w:r w:rsidR="57D3292E" w:rsidRPr="003F16D8">
        <w:t>e</w:t>
      </w:r>
      <w:r w:rsidR="5FBA2A77" w:rsidRPr="003F16D8">
        <w:t>per conclusions.</w:t>
      </w:r>
    </w:p>
    <w:p w14:paraId="47C7BAA3" w14:textId="539AE574" w:rsidR="004CE4D9" w:rsidRPr="007872C0" w:rsidRDefault="00831B09" w:rsidP="003F16D8">
      <w:pPr>
        <w:pStyle w:val="Heading1"/>
      </w:pPr>
      <w:r>
        <w:t xml:space="preserve">Helpful </w:t>
      </w:r>
      <w:r w:rsidR="0089295D">
        <w:t>Kaggle Notebooks</w:t>
      </w:r>
    </w:p>
    <w:p w14:paraId="53FDCF02" w14:textId="085EA464" w:rsidR="007872C0" w:rsidRPr="002071CF" w:rsidRDefault="0089295D" w:rsidP="002071CF">
      <w:pPr>
        <w:spacing w:after="40"/>
        <w:rPr>
          <w:sz w:val="18"/>
          <w:szCs w:val="18"/>
        </w:rPr>
      </w:pPr>
      <w:hyperlink r:id="rId21">
        <w:r>
          <w:rPr>
            <w:rStyle w:val="Hyperlink"/>
            <w:color w:val="auto"/>
            <w:sz w:val="18"/>
            <w:szCs w:val="18"/>
          </w:rPr>
          <w:t>T</w:t>
        </w:r>
        <w:r w:rsidR="007872C0" w:rsidRPr="002071CF">
          <w:rPr>
            <w:rStyle w:val="Hyperlink"/>
            <w:color w:val="auto"/>
            <w:sz w:val="18"/>
            <w:szCs w:val="18"/>
          </w:rPr>
          <w:t>ext Classification with DistilBERT</w:t>
        </w:r>
      </w:hyperlink>
    </w:p>
    <w:p w14:paraId="1CD9E50F" w14:textId="1C2D7BA7" w:rsidR="007872C0" w:rsidRPr="007872C0" w:rsidRDefault="0089295D" w:rsidP="002071CF">
      <w:pPr>
        <w:rPr>
          <w:szCs w:val="20"/>
        </w:rPr>
      </w:pPr>
      <w:hyperlink r:id="rId22">
        <w:r>
          <w:rPr>
            <w:rStyle w:val="Hyperlink"/>
            <w:color w:val="auto"/>
            <w:sz w:val="18"/>
            <w:szCs w:val="18"/>
          </w:rPr>
          <w:t>B</w:t>
        </w:r>
        <w:r w:rsidR="007872C0" w:rsidRPr="002071CF">
          <w:rPr>
            <w:rStyle w:val="Hyperlink"/>
            <w:color w:val="auto"/>
            <w:sz w:val="18"/>
            <w:szCs w:val="18"/>
          </w:rPr>
          <w:t>eginner to Intermediate NLP Tutoria</w:t>
        </w:r>
        <w:r>
          <w:rPr>
            <w:rStyle w:val="Hyperlink"/>
            <w:color w:val="auto"/>
            <w:sz w:val="18"/>
            <w:szCs w:val="18"/>
          </w:rPr>
          <w:t>l</w:t>
        </w:r>
      </w:hyperlink>
    </w:p>
    <w:sectPr w:rsidR="007872C0" w:rsidRPr="007872C0" w:rsidSect="0089295D">
      <w:headerReference w:type="default" r:id="rId23"/>
      <w:headerReference w:type="first" r:id="rId24"/>
      <w:footerReference w:type="first" r:id="rId25"/>
      <w:type w:val="continuous"/>
      <w:pgSz w:w="11907" w:h="16839" w:code="9"/>
      <w:pgMar w:top="720" w:right="720" w:bottom="720" w:left="720" w:header="720" w:footer="720" w:gutter="0"/>
      <w:pgNumType w:chapStyle="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C2545" w14:textId="77777777" w:rsidR="00EC325A" w:rsidRDefault="00EC325A" w:rsidP="00855982">
      <w:pPr>
        <w:spacing w:after="0"/>
      </w:pPr>
      <w:r>
        <w:separator/>
      </w:r>
    </w:p>
  </w:endnote>
  <w:endnote w:type="continuationSeparator" w:id="0">
    <w:p w14:paraId="18BB3B5D" w14:textId="77777777" w:rsidR="00EC325A" w:rsidRDefault="00EC325A" w:rsidP="00855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59C44" w14:textId="077C4255" w:rsidR="00855982" w:rsidRDefault="00855982" w:rsidP="0089295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5CA73B31" w14:textId="77777777" w:rsidTr="2E4AAA3E">
      <w:trPr>
        <w:trHeight w:val="300"/>
      </w:trPr>
      <w:tc>
        <w:tcPr>
          <w:tcW w:w="3485" w:type="dxa"/>
        </w:tcPr>
        <w:p w14:paraId="224B1BC8" w14:textId="2EF970A0" w:rsidR="2E4AAA3E" w:rsidRDefault="2E4AAA3E" w:rsidP="2E4AAA3E">
          <w:pPr>
            <w:pStyle w:val="Header"/>
            <w:ind w:left="-115"/>
          </w:pPr>
        </w:p>
      </w:tc>
      <w:tc>
        <w:tcPr>
          <w:tcW w:w="3485" w:type="dxa"/>
        </w:tcPr>
        <w:p w14:paraId="149956E3" w14:textId="0F75F7A2" w:rsidR="2E4AAA3E" w:rsidRDefault="2E4AAA3E" w:rsidP="2E4AAA3E">
          <w:pPr>
            <w:pStyle w:val="Header"/>
            <w:jc w:val="center"/>
          </w:pPr>
        </w:p>
      </w:tc>
      <w:tc>
        <w:tcPr>
          <w:tcW w:w="3485" w:type="dxa"/>
        </w:tcPr>
        <w:p w14:paraId="72B0750C" w14:textId="1AB11A28" w:rsidR="2E4AAA3E" w:rsidRDefault="2E4AAA3E" w:rsidP="2E4AAA3E">
          <w:pPr>
            <w:pStyle w:val="Header"/>
            <w:ind w:right="-115"/>
            <w:jc w:val="right"/>
          </w:pPr>
        </w:p>
      </w:tc>
    </w:tr>
  </w:tbl>
  <w:p w14:paraId="2556DF81" w14:textId="468F6E03" w:rsidR="2E4AAA3E" w:rsidRDefault="0089295D" w:rsidP="0089295D">
    <w:pPr>
      <w:pStyle w:val="Footer"/>
      <w:jc w:val="right"/>
    </w:pPr>
    <w:r>
      <w:fldChar w:fldCharType="begin"/>
    </w:r>
    <w:r>
      <w:instrText>PAGE   \* MERGEFORMAT</w:instrText>
    </w:r>
    <w:r>
      <w:fldChar w:fldCharType="separate"/>
    </w:r>
    <w:r>
      <w:rPr>
        <w:lang w:val="pt-PT"/>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5FC104A2" w14:textId="77777777" w:rsidTr="2E4AAA3E">
      <w:trPr>
        <w:trHeight w:val="300"/>
      </w:trPr>
      <w:tc>
        <w:tcPr>
          <w:tcW w:w="3485" w:type="dxa"/>
        </w:tcPr>
        <w:p w14:paraId="1D5C0F5F" w14:textId="377BD1EC" w:rsidR="2E4AAA3E" w:rsidRDefault="2E4AAA3E" w:rsidP="2E4AAA3E">
          <w:pPr>
            <w:pStyle w:val="Header"/>
            <w:ind w:left="-115"/>
          </w:pPr>
        </w:p>
      </w:tc>
      <w:tc>
        <w:tcPr>
          <w:tcW w:w="3485" w:type="dxa"/>
        </w:tcPr>
        <w:p w14:paraId="72E0752D" w14:textId="324A5028" w:rsidR="2E4AAA3E" w:rsidRDefault="2E4AAA3E" w:rsidP="2E4AAA3E">
          <w:pPr>
            <w:pStyle w:val="Header"/>
            <w:jc w:val="center"/>
          </w:pPr>
        </w:p>
      </w:tc>
      <w:tc>
        <w:tcPr>
          <w:tcW w:w="3485" w:type="dxa"/>
        </w:tcPr>
        <w:p w14:paraId="6A93DA92" w14:textId="7FD3BA09" w:rsidR="2E4AAA3E" w:rsidRDefault="2E4AAA3E" w:rsidP="2E4AAA3E">
          <w:pPr>
            <w:pStyle w:val="Header"/>
            <w:ind w:right="-115"/>
            <w:jc w:val="right"/>
          </w:pPr>
        </w:p>
      </w:tc>
    </w:tr>
  </w:tbl>
  <w:p w14:paraId="7893C521" w14:textId="6C50DF06" w:rsidR="2E4AAA3E" w:rsidRDefault="2E4AAA3E" w:rsidP="2E4AA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D1A0A" w14:textId="77777777" w:rsidR="00EC325A" w:rsidRDefault="00EC325A" w:rsidP="00855982">
      <w:pPr>
        <w:spacing w:after="0"/>
      </w:pPr>
      <w:r>
        <w:separator/>
      </w:r>
    </w:p>
  </w:footnote>
  <w:footnote w:type="continuationSeparator" w:id="0">
    <w:p w14:paraId="18E5DF4F" w14:textId="77777777" w:rsidR="00EC325A" w:rsidRDefault="00EC325A" w:rsidP="008559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63EA5832" w14:textId="77777777" w:rsidTr="2E4AAA3E">
      <w:trPr>
        <w:trHeight w:val="300"/>
      </w:trPr>
      <w:tc>
        <w:tcPr>
          <w:tcW w:w="3485" w:type="dxa"/>
        </w:tcPr>
        <w:p w14:paraId="61218813" w14:textId="6D4F21DF" w:rsidR="2E4AAA3E" w:rsidRDefault="2E4AAA3E" w:rsidP="2E4AAA3E">
          <w:pPr>
            <w:pStyle w:val="Header"/>
            <w:ind w:left="-115"/>
          </w:pPr>
        </w:p>
      </w:tc>
      <w:tc>
        <w:tcPr>
          <w:tcW w:w="3485" w:type="dxa"/>
        </w:tcPr>
        <w:p w14:paraId="16DFE254" w14:textId="468CD704" w:rsidR="2E4AAA3E" w:rsidRDefault="2E4AAA3E" w:rsidP="2E4AAA3E">
          <w:pPr>
            <w:pStyle w:val="Header"/>
            <w:jc w:val="center"/>
          </w:pPr>
        </w:p>
      </w:tc>
      <w:tc>
        <w:tcPr>
          <w:tcW w:w="3485" w:type="dxa"/>
        </w:tcPr>
        <w:p w14:paraId="31999429" w14:textId="76722148" w:rsidR="2E4AAA3E" w:rsidRDefault="2E4AAA3E" w:rsidP="2E4AAA3E">
          <w:pPr>
            <w:pStyle w:val="Header"/>
            <w:ind w:right="-115"/>
            <w:jc w:val="right"/>
          </w:pPr>
        </w:p>
      </w:tc>
    </w:tr>
  </w:tbl>
  <w:p w14:paraId="1948934A" w14:textId="263C07EA" w:rsidR="2E4AAA3E" w:rsidRDefault="2E4AAA3E" w:rsidP="2E4AA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3E7C615D" w14:textId="77777777" w:rsidTr="2E4AAA3E">
      <w:trPr>
        <w:trHeight w:val="300"/>
      </w:trPr>
      <w:tc>
        <w:tcPr>
          <w:tcW w:w="3485" w:type="dxa"/>
        </w:tcPr>
        <w:p w14:paraId="41C15193" w14:textId="6B397F29" w:rsidR="2E4AAA3E" w:rsidRDefault="2E4AAA3E" w:rsidP="2E4AAA3E">
          <w:pPr>
            <w:pStyle w:val="Header"/>
            <w:ind w:left="-115"/>
          </w:pPr>
        </w:p>
      </w:tc>
      <w:tc>
        <w:tcPr>
          <w:tcW w:w="3485" w:type="dxa"/>
        </w:tcPr>
        <w:p w14:paraId="3A7C2A22" w14:textId="44DD697E" w:rsidR="2E4AAA3E" w:rsidRDefault="2E4AAA3E" w:rsidP="2E4AAA3E">
          <w:pPr>
            <w:pStyle w:val="Header"/>
            <w:jc w:val="center"/>
          </w:pPr>
        </w:p>
      </w:tc>
      <w:tc>
        <w:tcPr>
          <w:tcW w:w="3485" w:type="dxa"/>
        </w:tcPr>
        <w:p w14:paraId="305A975D" w14:textId="7B86F823" w:rsidR="2E4AAA3E" w:rsidRDefault="2E4AAA3E" w:rsidP="2E4AAA3E">
          <w:pPr>
            <w:pStyle w:val="Header"/>
            <w:ind w:right="-115"/>
            <w:jc w:val="right"/>
          </w:pPr>
        </w:p>
      </w:tc>
    </w:tr>
  </w:tbl>
  <w:p w14:paraId="310FD613" w14:textId="5902B756" w:rsidR="2E4AAA3E" w:rsidRDefault="2E4AAA3E" w:rsidP="2E4AAA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576088B1" w14:textId="77777777" w:rsidTr="2E4AAA3E">
      <w:trPr>
        <w:trHeight w:val="300"/>
      </w:trPr>
      <w:tc>
        <w:tcPr>
          <w:tcW w:w="3485" w:type="dxa"/>
        </w:tcPr>
        <w:p w14:paraId="7E6FC60F" w14:textId="2A5D6707" w:rsidR="2E4AAA3E" w:rsidRDefault="2E4AAA3E" w:rsidP="2E4AAA3E">
          <w:pPr>
            <w:pStyle w:val="Header"/>
            <w:ind w:left="-115"/>
          </w:pPr>
        </w:p>
      </w:tc>
      <w:tc>
        <w:tcPr>
          <w:tcW w:w="3485" w:type="dxa"/>
        </w:tcPr>
        <w:p w14:paraId="4C38542B" w14:textId="5FD4E4C0" w:rsidR="2E4AAA3E" w:rsidRDefault="2E4AAA3E" w:rsidP="2E4AAA3E">
          <w:pPr>
            <w:pStyle w:val="Header"/>
            <w:jc w:val="center"/>
          </w:pPr>
        </w:p>
      </w:tc>
      <w:tc>
        <w:tcPr>
          <w:tcW w:w="3485" w:type="dxa"/>
        </w:tcPr>
        <w:p w14:paraId="5441A9F7" w14:textId="78EFDBB9" w:rsidR="2E4AAA3E" w:rsidRDefault="2E4AAA3E" w:rsidP="2E4AAA3E">
          <w:pPr>
            <w:pStyle w:val="Header"/>
            <w:ind w:right="-115"/>
            <w:jc w:val="right"/>
          </w:pPr>
        </w:p>
      </w:tc>
    </w:tr>
  </w:tbl>
  <w:p w14:paraId="42BF2B39" w14:textId="6DA7FB12" w:rsidR="2E4AAA3E" w:rsidRDefault="2E4AAA3E" w:rsidP="2E4AA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E4AAA3E" w14:paraId="2E1EF1FA" w14:textId="77777777" w:rsidTr="2E4AAA3E">
      <w:trPr>
        <w:trHeight w:val="300"/>
      </w:trPr>
      <w:tc>
        <w:tcPr>
          <w:tcW w:w="3485" w:type="dxa"/>
        </w:tcPr>
        <w:p w14:paraId="44994AA8" w14:textId="62A6F710" w:rsidR="2E4AAA3E" w:rsidRDefault="2E4AAA3E" w:rsidP="2E4AAA3E">
          <w:pPr>
            <w:pStyle w:val="Header"/>
            <w:ind w:left="-115"/>
          </w:pPr>
        </w:p>
      </w:tc>
      <w:tc>
        <w:tcPr>
          <w:tcW w:w="3485" w:type="dxa"/>
        </w:tcPr>
        <w:p w14:paraId="125FF119" w14:textId="1B2B4EEA" w:rsidR="2E4AAA3E" w:rsidRDefault="2E4AAA3E" w:rsidP="2E4AAA3E">
          <w:pPr>
            <w:pStyle w:val="Header"/>
            <w:jc w:val="center"/>
          </w:pPr>
        </w:p>
      </w:tc>
      <w:tc>
        <w:tcPr>
          <w:tcW w:w="3485" w:type="dxa"/>
        </w:tcPr>
        <w:p w14:paraId="374FF0A7" w14:textId="478B6220" w:rsidR="2E4AAA3E" w:rsidRDefault="2E4AAA3E" w:rsidP="2E4AAA3E">
          <w:pPr>
            <w:pStyle w:val="Header"/>
            <w:ind w:right="-115"/>
            <w:jc w:val="right"/>
          </w:pPr>
        </w:p>
      </w:tc>
    </w:tr>
  </w:tbl>
  <w:p w14:paraId="0FDE7391" w14:textId="631DA6D9" w:rsidR="2E4AAA3E" w:rsidRDefault="2E4AAA3E" w:rsidP="2E4AA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04B9F98"/>
    <w:multiLevelType w:val="hybridMultilevel"/>
    <w:tmpl w:val="3892AA84"/>
    <w:lvl w:ilvl="0" w:tplc="08160001">
      <w:start w:val="1"/>
      <w:numFmt w:val="bullet"/>
      <w:lvlText w:val=""/>
      <w:lvlJc w:val="left"/>
      <w:pPr>
        <w:ind w:left="720" w:hanging="360"/>
      </w:pPr>
      <w:rPr>
        <w:rFonts w:ascii="Symbol" w:hAnsi="Symbol" w:hint="default"/>
      </w:rPr>
    </w:lvl>
    <w:lvl w:ilvl="1" w:tplc="75D4DF92">
      <w:start w:val="1"/>
      <w:numFmt w:val="bullet"/>
      <w:lvlText w:val="o"/>
      <w:lvlJc w:val="left"/>
      <w:pPr>
        <w:ind w:left="1440" w:hanging="360"/>
      </w:pPr>
      <w:rPr>
        <w:rFonts w:ascii="Courier New" w:hAnsi="Courier New" w:hint="default"/>
      </w:rPr>
    </w:lvl>
    <w:lvl w:ilvl="2" w:tplc="6BB4504A">
      <w:start w:val="1"/>
      <w:numFmt w:val="bullet"/>
      <w:lvlText w:val=""/>
      <w:lvlJc w:val="left"/>
      <w:pPr>
        <w:ind w:left="2160" w:hanging="360"/>
      </w:pPr>
      <w:rPr>
        <w:rFonts w:ascii="Wingdings" w:hAnsi="Wingdings" w:hint="default"/>
      </w:rPr>
    </w:lvl>
    <w:lvl w:ilvl="3" w:tplc="792634E0">
      <w:start w:val="1"/>
      <w:numFmt w:val="bullet"/>
      <w:lvlText w:val=""/>
      <w:lvlJc w:val="left"/>
      <w:pPr>
        <w:ind w:left="2880" w:hanging="360"/>
      </w:pPr>
      <w:rPr>
        <w:rFonts w:ascii="Symbol" w:hAnsi="Symbol" w:hint="default"/>
      </w:rPr>
    </w:lvl>
    <w:lvl w:ilvl="4" w:tplc="D558242E">
      <w:start w:val="1"/>
      <w:numFmt w:val="bullet"/>
      <w:lvlText w:val="o"/>
      <w:lvlJc w:val="left"/>
      <w:pPr>
        <w:ind w:left="3600" w:hanging="360"/>
      </w:pPr>
      <w:rPr>
        <w:rFonts w:ascii="Courier New" w:hAnsi="Courier New" w:hint="default"/>
      </w:rPr>
    </w:lvl>
    <w:lvl w:ilvl="5" w:tplc="6AFCBCA0">
      <w:start w:val="1"/>
      <w:numFmt w:val="bullet"/>
      <w:lvlText w:val=""/>
      <w:lvlJc w:val="left"/>
      <w:pPr>
        <w:ind w:left="4320" w:hanging="360"/>
      </w:pPr>
      <w:rPr>
        <w:rFonts w:ascii="Wingdings" w:hAnsi="Wingdings" w:hint="default"/>
      </w:rPr>
    </w:lvl>
    <w:lvl w:ilvl="6" w:tplc="D53AA8A6">
      <w:start w:val="1"/>
      <w:numFmt w:val="bullet"/>
      <w:lvlText w:val=""/>
      <w:lvlJc w:val="left"/>
      <w:pPr>
        <w:ind w:left="5040" w:hanging="360"/>
      </w:pPr>
      <w:rPr>
        <w:rFonts w:ascii="Symbol" w:hAnsi="Symbol" w:hint="default"/>
      </w:rPr>
    </w:lvl>
    <w:lvl w:ilvl="7" w:tplc="8084AB4A">
      <w:start w:val="1"/>
      <w:numFmt w:val="bullet"/>
      <w:lvlText w:val="o"/>
      <w:lvlJc w:val="left"/>
      <w:pPr>
        <w:ind w:left="5760" w:hanging="360"/>
      </w:pPr>
      <w:rPr>
        <w:rFonts w:ascii="Courier New" w:hAnsi="Courier New" w:hint="default"/>
      </w:rPr>
    </w:lvl>
    <w:lvl w:ilvl="8" w:tplc="9F760368">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53DF142"/>
    <w:multiLevelType w:val="hybridMultilevel"/>
    <w:tmpl w:val="8B606DD2"/>
    <w:lvl w:ilvl="0" w:tplc="7ED42154">
      <w:start w:val="1"/>
      <w:numFmt w:val="bullet"/>
      <w:lvlText w:val="-"/>
      <w:lvlJc w:val="left"/>
      <w:pPr>
        <w:ind w:left="720" w:hanging="360"/>
      </w:pPr>
      <w:rPr>
        <w:rFonts w:ascii="Aptos" w:hAnsi="Aptos" w:hint="default"/>
      </w:rPr>
    </w:lvl>
    <w:lvl w:ilvl="1" w:tplc="19124F96">
      <w:start w:val="1"/>
      <w:numFmt w:val="bullet"/>
      <w:lvlText w:val="o"/>
      <w:lvlJc w:val="left"/>
      <w:pPr>
        <w:ind w:left="1440" w:hanging="360"/>
      </w:pPr>
      <w:rPr>
        <w:rFonts w:ascii="Courier New" w:hAnsi="Courier New" w:hint="default"/>
      </w:rPr>
    </w:lvl>
    <w:lvl w:ilvl="2" w:tplc="820EB644">
      <w:start w:val="1"/>
      <w:numFmt w:val="bullet"/>
      <w:lvlText w:val=""/>
      <w:lvlJc w:val="left"/>
      <w:pPr>
        <w:ind w:left="2160" w:hanging="360"/>
      </w:pPr>
      <w:rPr>
        <w:rFonts w:ascii="Wingdings" w:hAnsi="Wingdings" w:hint="default"/>
      </w:rPr>
    </w:lvl>
    <w:lvl w:ilvl="3" w:tplc="06B0C9A4">
      <w:start w:val="1"/>
      <w:numFmt w:val="bullet"/>
      <w:lvlText w:val=""/>
      <w:lvlJc w:val="left"/>
      <w:pPr>
        <w:ind w:left="2880" w:hanging="360"/>
      </w:pPr>
      <w:rPr>
        <w:rFonts w:ascii="Symbol" w:hAnsi="Symbol" w:hint="default"/>
      </w:rPr>
    </w:lvl>
    <w:lvl w:ilvl="4" w:tplc="338865E2">
      <w:start w:val="1"/>
      <w:numFmt w:val="bullet"/>
      <w:lvlText w:val="o"/>
      <w:lvlJc w:val="left"/>
      <w:pPr>
        <w:ind w:left="3600" w:hanging="360"/>
      </w:pPr>
      <w:rPr>
        <w:rFonts w:ascii="Courier New" w:hAnsi="Courier New" w:hint="default"/>
      </w:rPr>
    </w:lvl>
    <w:lvl w:ilvl="5" w:tplc="2F5AE4FE">
      <w:start w:val="1"/>
      <w:numFmt w:val="bullet"/>
      <w:lvlText w:val=""/>
      <w:lvlJc w:val="left"/>
      <w:pPr>
        <w:ind w:left="4320" w:hanging="360"/>
      </w:pPr>
      <w:rPr>
        <w:rFonts w:ascii="Wingdings" w:hAnsi="Wingdings" w:hint="default"/>
      </w:rPr>
    </w:lvl>
    <w:lvl w:ilvl="6" w:tplc="A56EFFEA">
      <w:start w:val="1"/>
      <w:numFmt w:val="bullet"/>
      <w:lvlText w:val=""/>
      <w:lvlJc w:val="left"/>
      <w:pPr>
        <w:ind w:left="5040" w:hanging="360"/>
      </w:pPr>
      <w:rPr>
        <w:rFonts w:ascii="Symbol" w:hAnsi="Symbol" w:hint="default"/>
      </w:rPr>
    </w:lvl>
    <w:lvl w:ilvl="7" w:tplc="4C96A820">
      <w:start w:val="1"/>
      <w:numFmt w:val="bullet"/>
      <w:lvlText w:val="o"/>
      <w:lvlJc w:val="left"/>
      <w:pPr>
        <w:ind w:left="5760" w:hanging="360"/>
      </w:pPr>
      <w:rPr>
        <w:rFonts w:ascii="Courier New" w:hAnsi="Courier New" w:hint="default"/>
      </w:rPr>
    </w:lvl>
    <w:lvl w:ilvl="8" w:tplc="6A3850B0">
      <w:start w:val="1"/>
      <w:numFmt w:val="bullet"/>
      <w:lvlText w:val=""/>
      <w:lvlJc w:val="left"/>
      <w:pPr>
        <w:ind w:left="6480" w:hanging="360"/>
      </w:pPr>
      <w:rPr>
        <w:rFonts w:ascii="Wingdings" w:hAnsi="Wingdings" w:hint="default"/>
      </w:rPr>
    </w:lvl>
  </w:abstractNum>
  <w:abstractNum w:abstractNumId="20" w15:restartNumberingAfterBreak="0">
    <w:nsid w:val="5E1BD10B"/>
    <w:multiLevelType w:val="hybridMultilevel"/>
    <w:tmpl w:val="227406C8"/>
    <w:lvl w:ilvl="0" w:tplc="A3A2F736">
      <w:start w:val="1"/>
      <w:numFmt w:val="bullet"/>
      <w:lvlText w:val="-"/>
      <w:lvlJc w:val="left"/>
      <w:pPr>
        <w:ind w:left="720" w:hanging="360"/>
      </w:pPr>
      <w:rPr>
        <w:rFonts w:ascii="Aptos" w:hAnsi="Aptos" w:hint="default"/>
      </w:rPr>
    </w:lvl>
    <w:lvl w:ilvl="1" w:tplc="55121A50">
      <w:start w:val="1"/>
      <w:numFmt w:val="bullet"/>
      <w:lvlText w:val="o"/>
      <w:lvlJc w:val="left"/>
      <w:pPr>
        <w:ind w:left="1440" w:hanging="360"/>
      </w:pPr>
      <w:rPr>
        <w:rFonts w:ascii="Courier New" w:hAnsi="Courier New" w:hint="default"/>
      </w:rPr>
    </w:lvl>
    <w:lvl w:ilvl="2" w:tplc="CD1E8158">
      <w:start w:val="1"/>
      <w:numFmt w:val="bullet"/>
      <w:lvlText w:val=""/>
      <w:lvlJc w:val="left"/>
      <w:pPr>
        <w:ind w:left="2160" w:hanging="360"/>
      </w:pPr>
      <w:rPr>
        <w:rFonts w:ascii="Wingdings" w:hAnsi="Wingdings" w:hint="default"/>
      </w:rPr>
    </w:lvl>
    <w:lvl w:ilvl="3" w:tplc="72DAB462">
      <w:start w:val="1"/>
      <w:numFmt w:val="bullet"/>
      <w:lvlText w:val=""/>
      <w:lvlJc w:val="left"/>
      <w:pPr>
        <w:ind w:left="2880" w:hanging="360"/>
      </w:pPr>
      <w:rPr>
        <w:rFonts w:ascii="Symbol" w:hAnsi="Symbol" w:hint="default"/>
      </w:rPr>
    </w:lvl>
    <w:lvl w:ilvl="4" w:tplc="B7E68A26">
      <w:start w:val="1"/>
      <w:numFmt w:val="bullet"/>
      <w:lvlText w:val="o"/>
      <w:lvlJc w:val="left"/>
      <w:pPr>
        <w:ind w:left="3600" w:hanging="360"/>
      </w:pPr>
      <w:rPr>
        <w:rFonts w:ascii="Courier New" w:hAnsi="Courier New" w:hint="default"/>
      </w:rPr>
    </w:lvl>
    <w:lvl w:ilvl="5" w:tplc="73D4FE4C">
      <w:start w:val="1"/>
      <w:numFmt w:val="bullet"/>
      <w:lvlText w:val=""/>
      <w:lvlJc w:val="left"/>
      <w:pPr>
        <w:ind w:left="4320" w:hanging="360"/>
      </w:pPr>
      <w:rPr>
        <w:rFonts w:ascii="Wingdings" w:hAnsi="Wingdings" w:hint="default"/>
      </w:rPr>
    </w:lvl>
    <w:lvl w:ilvl="6" w:tplc="334C3EAC">
      <w:start w:val="1"/>
      <w:numFmt w:val="bullet"/>
      <w:lvlText w:val=""/>
      <w:lvlJc w:val="left"/>
      <w:pPr>
        <w:ind w:left="5040" w:hanging="360"/>
      </w:pPr>
      <w:rPr>
        <w:rFonts w:ascii="Symbol" w:hAnsi="Symbol" w:hint="default"/>
      </w:rPr>
    </w:lvl>
    <w:lvl w:ilvl="7" w:tplc="DA14B070">
      <w:start w:val="1"/>
      <w:numFmt w:val="bullet"/>
      <w:lvlText w:val="o"/>
      <w:lvlJc w:val="left"/>
      <w:pPr>
        <w:ind w:left="5760" w:hanging="360"/>
      </w:pPr>
      <w:rPr>
        <w:rFonts w:ascii="Courier New" w:hAnsi="Courier New" w:hint="default"/>
      </w:rPr>
    </w:lvl>
    <w:lvl w:ilvl="8" w:tplc="6F185ACA">
      <w:start w:val="1"/>
      <w:numFmt w:val="bullet"/>
      <w:lvlText w:val=""/>
      <w:lvlJc w:val="left"/>
      <w:pPr>
        <w:ind w:left="6480" w:hanging="360"/>
      </w:pPr>
      <w:rPr>
        <w:rFonts w:ascii="Wingdings" w:hAnsi="Wingdings" w:hint="default"/>
      </w:rPr>
    </w:lvl>
  </w:abstractNum>
  <w:abstractNum w:abstractNumId="21" w15:restartNumberingAfterBreak="0">
    <w:nsid w:val="5EF2D24B"/>
    <w:multiLevelType w:val="hybridMultilevel"/>
    <w:tmpl w:val="B1A81468"/>
    <w:lvl w:ilvl="0" w:tplc="5094C128">
      <w:start w:val="1"/>
      <w:numFmt w:val="bullet"/>
      <w:lvlText w:val="-"/>
      <w:lvlJc w:val="left"/>
      <w:pPr>
        <w:ind w:left="720" w:hanging="360"/>
      </w:pPr>
      <w:rPr>
        <w:rFonts w:ascii="Aptos" w:hAnsi="Aptos" w:hint="default"/>
      </w:rPr>
    </w:lvl>
    <w:lvl w:ilvl="1" w:tplc="C726A1F4">
      <w:start w:val="1"/>
      <w:numFmt w:val="bullet"/>
      <w:lvlText w:val="o"/>
      <w:lvlJc w:val="left"/>
      <w:pPr>
        <w:ind w:left="1440" w:hanging="360"/>
      </w:pPr>
      <w:rPr>
        <w:rFonts w:ascii="Courier New" w:hAnsi="Courier New" w:hint="default"/>
      </w:rPr>
    </w:lvl>
    <w:lvl w:ilvl="2" w:tplc="95B0019C">
      <w:start w:val="1"/>
      <w:numFmt w:val="bullet"/>
      <w:lvlText w:val=""/>
      <w:lvlJc w:val="left"/>
      <w:pPr>
        <w:ind w:left="2160" w:hanging="360"/>
      </w:pPr>
      <w:rPr>
        <w:rFonts w:ascii="Wingdings" w:hAnsi="Wingdings" w:hint="default"/>
      </w:rPr>
    </w:lvl>
    <w:lvl w:ilvl="3" w:tplc="FB185020">
      <w:start w:val="1"/>
      <w:numFmt w:val="bullet"/>
      <w:lvlText w:val=""/>
      <w:lvlJc w:val="left"/>
      <w:pPr>
        <w:ind w:left="2880" w:hanging="360"/>
      </w:pPr>
      <w:rPr>
        <w:rFonts w:ascii="Symbol" w:hAnsi="Symbol" w:hint="default"/>
      </w:rPr>
    </w:lvl>
    <w:lvl w:ilvl="4" w:tplc="2EC81628">
      <w:start w:val="1"/>
      <w:numFmt w:val="bullet"/>
      <w:lvlText w:val="o"/>
      <w:lvlJc w:val="left"/>
      <w:pPr>
        <w:ind w:left="3600" w:hanging="360"/>
      </w:pPr>
      <w:rPr>
        <w:rFonts w:ascii="Courier New" w:hAnsi="Courier New" w:hint="default"/>
      </w:rPr>
    </w:lvl>
    <w:lvl w:ilvl="5" w:tplc="6E16AC68">
      <w:start w:val="1"/>
      <w:numFmt w:val="bullet"/>
      <w:lvlText w:val=""/>
      <w:lvlJc w:val="left"/>
      <w:pPr>
        <w:ind w:left="4320" w:hanging="360"/>
      </w:pPr>
      <w:rPr>
        <w:rFonts w:ascii="Wingdings" w:hAnsi="Wingdings" w:hint="default"/>
      </w:rPr>
    </w:lvl>
    <w:lvl w:ilvl="6" w:tplc="C3843080">
      <w:start w:val="1"/>
      <w:numFmt w:val="bullet"/>
      <w:lvlText w:val=""/>
      <w:lvlJc w:val="left"/>
      <w:pPr>
        <w:ind w:left="5040" w:hanging="360"/>
      </w:pPr>
      <w:rPr>
        <w:rFonts w:ascii="Symbol" w:hAnsi="Symbol" w:hint="default"/>
      </w:rPr>
    </w:lvl>
    <w:lvl w:ilvl="7" w:tplc="F59288FC">
      <w:start w:val="1"/>
      <w:numFmt w:val="bullet"/>
      <w:lvlText w:val="o"/>
      <w:lvlJc w:val="left"/>
      <w:pPr>
        <w:ind w:left="5760" w:hanging="360"/>
      </w:pPr>
      <w:rPr>
        <w:rFonts w:ascii="Courier New" w:hAnsi="Courier New" w:hint="default"/>
      </w:rPr>
    </w:lvl>
    <w:lvl w:ilvl="8" w:tplc="A4B40CA6">
      <w:start w:val="1"/>
      <w:numFmt w:val="bullet"/>
      <w:lvlText w:val=""/>
      <w:lvlJc w:val="left"/>
      <w:pPr>
        <w:ind w:left="6480" w:hanging="360"/>
      </w:pPr>
      <w:rPr>
        <w:rFonts w:ascii="Wingdings" w:hAnsi="Wingdings" w:hint="default"/>
      </w:rPr>
    </w:lvl>
  </w:abstractNum>
  <w:abstractNum w:abstractNumId="22" w15:restartNumberingAfterBreak="0">
    <w:nsid w:val="612E1007"/>
    <w:multiLevelType w:val="hybridMultilevel"/>
    <w:tmpl w:val="008EC792"/>
    <w:lvl w:ilvl="0" w:tplc="EA44EA4A">
      <w:start w:val="1"/>
      <w:numFmt w:val="bullet"/>
      <w:lvlText w:val="-"/>
      <w:lvlJc w:val="left"/>
      <w:pPr>
        <w:ind w:left="720" w:hanging="360"/>
      </w:pPr>
      <w:rPr>
        <w:rFonts w:ascii="Aptos" w:hAnsi="Aptos" w:hint="default"/>
      </w:rPr>
    </w:lvl>
    <w:lvl w:ilvl="1" w:tplc="9CC23536">
      <w:start w:val="1"/>
      <w:numFmt w:val="bullet"/>
      <w:lvlText w:val="o"/>
      <w:lvlJc w:val="left"/>
      <w:pPr>
        <w:ind w:left="1440" w:hanging="360"/>
      </w:pPr>
      <w:rPr>
        <w:rFonts w:ascii="Courier New" w:hAnsi="Courier New" w:hint="default"/>
      </w:rPr>
    </w:lvl>
    <w:lvl w:ilvl="2" w:tplc="AB8C8DB8">
      <w:start w:val="1"/>
      <w:numFmt w:val="bullet"/>
      <w:lvlText w:val=""/>
      <w:lvlJc w:val="left"/>
      <w:pPr>
        <w:ind w:left="2160" w:hanging="360"/>
      </w:pPr>
      <w:rPr>
        <w:rFonts w:ascii="Wingdings" w:hAnsi="Wingdings" w:hint="default"/>
      </w:rPr>
    </w:lvl>
    <w:lvl w:ilvl="3" w:tplc="48F8C36C">
      <w:start w:val="1"/>
      <w:numFmt w:val="bullet"/>
      <w:lvlText w:val=""/>
      <w:lvlJc w:val="left"/>
      <w:pPr>
        <w:ind w:left="2880" w:hanging="360"/>
      </w:pPr>
      <w:rPr>
        <w:rFonts w:ascii="Symbol" w:hAnsi="Symbol" w:hint="default"/>
      </w:rPr>
    </w:lvl>
    <w:lvl w:ilvl="4" w:tplc="B9884192">
      <w:start w:val="1"/>
      <w:numFmt w:val="bullet"/>
      <w:lvlText w:val="o"/>
      <w:lvlJc w:val="left"/>
      <w:pPr>
        <w:ind w:left="3600" w:hanging="360"/>
      </w:pPr>
      <w:rPr>
        <w:rFonts w:ascii="Courier New" w:hAnsi="Courier New" w:hint="default"/>
      </w:rPr>
    </w:lvl>
    <w:lvl w:ilvl="5" w:tplc="031E0742">
      <w:start w:val="1"/>
      <w:numFmt w:val="bullet"/>
      <w:lvlText w:val=""/>
      <w:lvlJc w:val="left"/>
      <w:pPr>
        <w:ind w:left="4320" w:hanging="360"/>
      </w:pPr>
      <w:rPr>
        <w:rFonts w:ascii="Wingdings" w:hAnsi="Wingdings" w:hint="default"/>
      </w:rPr>
    </w:lvl>
    <w:lvl w:ilvl="6" w:tplc="AA4EE766">
      <w:start w:val="1"/>
      <w:numFmt w:val="bullet"/>
      <w:lvlText w:val=""/>
      <w:lvlJc w:val="left"/>
      <w:pPr>
        <w:ind w:left="5040" w:hanging="360"/>
      </w:pPr>
      <w:rPr>
        <w:rFonts w:ascii="Symbol" w:hAnsi="Symbol" w:hint="default"/>
      </w:rPr>
    </w:lvl>
    <w:lvl w:ilvl="7" w:tplc="C45480CE">
      <w:start w:val="1"/>
      <w:numFmt w:val="bullet"/>
      <w:lvlText w:val="o"/>
      <w:lvlJc w:val="left"/>
      <w:pPr>
        <w:ind w:left="5760" w:hanging="360"/>
      </w:pPr>
      <w:rPr>
        <w:rFonts w:ascii="Courier New" w:hAnsi="Courier New" w:hint="default"/>
      </w:rPr>
    </w:lvl>
    <w:lvl w:ilvl="8" w:tplc="DB44612C">
      <w:start w:val="1"/>
      <w:numFmt w:val="bullet"/>
      <w:lvlText w:val=""/>
      <w:lvlJc w:val="left"/>
      <w:pPr>
        <w:ind w:left="6480" w:hanging="360"/>
      </w:pPr>
      <w:rPr>
        <w:rFonts w:ascii="Wingdings" w:hAnsi="Wingdings" w:hint="default"/>
      </w:rPr>
    </w:lvl>
  </w:abstractNum>
  <w:abstractNum w:abstractNumId="23" w15:restartNumberingAfterBreak="0">
    <w:nsid w:val="6C6DD263"/>
    <w:multiLevelType w:val="hybridMultilevel"/>
    <w:tmpl w:val="EB3E6886"/>
    <w:lvl w:ilvl="0" w:tplc="6FA0EF48">
      <w:start w:val="1"/>
      <w:numFmt w:val="bullet"/>
      <w:lvlText w:val="-"/>
      <w:lvlJc w:val="left"/>
      <w:pPr>
        <w:ind w:left="720" w:hanging="360"/>
      </w:pPr>
      <w:rPr>
        <w:rFonts w:ascii="Aptos" w:hAnsi="Aptos" w:hint="default"/>
      </w:rPr>
    </w:lvl>
    <w:lvl w:ilvl="1" w:tplc="42C84E2E">
      <w:start w:val="1"/>
      <w:numFmt w:val="bullet"/>
      <w:lvlText w:val="o"/>
      <w:lvlJc w:val="left"/>
      <w:pPr>
        <w:ind w:left="1440" w:hanging="360"/>
      </w:pPr>
      <w:rPr>
        <w:rFonts w:ascii="Courier New" w:hAnsi="Courier New" w:hint="default"/>
      </w:rPr>
    </w:lvl>
    <w:lvl w:ilvl="2" w:tplc="B8C83E7A">
      <w:start w:val="1"/>
      <w:numFmt w:val="bullet"/>
      <w:lvlText w:val=""/>
      <w:lvlJc w:val="left"/>
      <w:pPr>
        <w:ind w:left="2160" w:hanging="360"/>
      </w:pPr>
      <w:rPr>
        <w:rFonts w:ascii="Wingdings" w:hAnsi="Wingdings" w:hint="default"/>
      </w:rPr>
    </w:lvl>
    <w:lvl w:ilvl="3" w:tplc="2078DFC0">
      <w:start w:val="1"/>
      <w:numFmt w:val="bullet"/>
      <w:lvlText w:val=""/>
      <w:lvlJc w:val="left"/>
      <w:pPr>
        <w:ind w:left="2880" w:hanging="360"/>
      </w:pPr>
      <w:rPr>
        <w:rFonts w:ascii="Symbol" w:hAnsi="Symbol" w:hint="default"/>
      </w:rPr>
    </w:lvl>
    <w:lvl w:ilvl="4" w:tplc="797A9CC0">
      <w:start w:val="1"/>
      <w:numFmt w:val="bullet"/>
      <w:lvlText w:val="o"/>
      <w:lvlJc w:val="left"/>
      <w:pPr>
        <w:ind w:left="3600" w:hanging="360"/>
      </w:pPr>
      <w:rPr>
        <w:rFonts w:ascii="Courier New" w:hAnsi="Courier New" w:hint="default"/>
      </w:rPr>
    </w:lvl>
    <w:lvl w:ilvl="5" w:tplc="E7F40A64">
      <w:start w:val="1"/>
      <w:numFmt w:val="bullet"/>
      <w:lvlText w:val=""/>
      <w:lvlJc w:val="left"/>
      <w:pPr>
        <w:ind w:left="4320" w:hanging="360"/>
      </w:pPr>
      <w:rPr>
        <w:rFonts w:ascii="Wingdings" w:hAnsi="Wingdings" w:hint="default"/>
      </w:rPr>
    </w:lvl>
    <w:lvl w:ilvl="6" w:tplc="1D78D5A2">
      <w:start w:val="1"/>
      <w:numFmt w:val="bullet"/>
      <w:lvlText w:val=""/>
      <w:lvlJc w:val="left"/>
      <w:pPr>
        <w:ind w:left="5040" w:hanging="360"/>
      </w:pPr>
      <w:rPr>
        <w:rFonts w:ascii="Symbol" w:hAnsi="Symbol" w:hint="default"/>
      </w:rPr>
    </w:lvl>
    <w:lvl w:ilvl="7" w:tplc="4B64D4B4">
      <w:start w:val="1"/>
      <w:numFmt w:val="bullet"/>
      <w:lvlText w:val="o"/>
      <w:lvlJc w:val="left"/>
      <w:pPr>
        <w:ind w:left="5760" w:hanging="360"/>
      </w:pPr>
      <w:rPr>
        <w:rFonts w:ascii="Courier New" w:hAnsi="Courier New" w:hint="default"/>
      </w:rPr>
    </w:lvl>
    <w:lvl w:ilvl="8" w:tplc="8AC08B5A">
      <w:start w:val="1"/>
      <w:numFmt w:val="bullet"/>
      <w:lvlText w:val=""/>
      <w:lvlJc w:val="left"/>
      <w:pPr>
        <w:ind w:left="6480" w:hanging="360"/>
      </w:pPr>
      <w:rPr>
        <w:rFonts w:ascii="Wingdings" w:hAnsi="Wingdings" w:hint="default"/>
      </w:rPr>
    </w:lvl>
  </w:abstractNum>
  <w:abstractNum w:abstractNumId="24" w15:restartNumberingAfterBreak="0">
    <w:nsid w:val="6D696AE6"/>
    <w:multiLevelType w:val="hybridMultilevel"/>
    <w:tmpl w:val="E10E86D8"/>
    <w:lvl w:ilvl="0" w:tplc="8A9C04D4">
      <w:start w:val="1"/>
      <w:numFmt w:val="bullet"/>
      <w:lvlText w:val="-"/>
      <w:lvlJc w:val="left"/>
      <w:pPr>
        <w:ind w:left="1068" w:hanging="360"/>
      </w:pPr>
      <w:rPr>
        <w:rFonts w:ascii="Aptos" w:hAnsi="Aptos" w:hint="default"/>
      </w:rPr>
    </w:lvl>
    <w:lvl w:ilvl="1" w:tplc="95682B2E">
      <w:start w:val="1"/>
      <w:numFmt w:val="bullet"/>
      <w:lvlText w:val="o"/>
      <w:lvlJc w:val="left"/>
      <w:pPr>
        <w:ind w:left="1788" w:hanging="360"/>
      </w:pPr>
      <w:rPr>
        <w:rFonts w:ascii="Courier New" w:hAnsi="Courier New" w:hint="default"/>
      </w:rPr>
    </w:lvl>
    <w:lvl w:ilvl="2" w:tplc="FBA805F6">
      <w:start w:val="1"/>
      <w:numFmt w:val="bullet"/>
      <w:lvlText w:val=""/>
      <w:lvlJc w:val="left"/>
      <w:pPr>
        <w:ind w:left="2508" w:hanging="360"/>
      </w:pPr>
      <w:rPr>
        <w:rFonts w:ascii="Wingdings" w:hAnsi="Wingdings" w:hint="default"/>
      </w:rPr>
    </w:lvl>
    <w:lvl w:ilvl="3" w:tplc="068204FC">
      <w:start w:val="1"/>
      <w:numFmt w:val="bullet"/>
      <w:lvlText w:val=""/>
      <w:lvlJc w:val="left"/>
      <w:pPr>
        <w:ind w:left="3228" w:hanging="360"/>
      </w:pPr>
      <w:rPr>
        <w:rFonts w:ascii="Symbol" w:hAnsi="Symbol" w:hint="default"/>
      </w:rPr>
    </w:lvl>
    <w:lvl w:ilvl="4" w:tplc="88D0235C">
      <w:start w:val="1"/>
      <w:numFmt w:val="bullet"/>
      <w:lvlText w:val="o"/>
      <w:lvlJc w:val="left"/>
      <w:pPr>
        <w:ind w:left="3948" w:hanging="360"/>
      </w:pPr>
      <w:rPr>
        <w:rFonts w:ascii="Courier New" w:hAnsi="Courier New" w:hint="default"/>
      </w:rPr>
    </w:lvl>
    <w:lvl w:ilvl="5" w:tplc="CA0E2FC4">
      <w:start w:val="1"/>
      <w:numFmt w:val="bullet"/>
      <w:lvlText w:val=""/>
      <w:lvlJc w:val="left"/>
      <w:pPr>
        <w:ind w:left="4668" w:hanging="360"/>
      </w:pPr>
      <w:rPr>
        <w:rFonts w:ascii="Wingdings" w:hAnsi="Wingdings" w:hint="default"/>
      </w:rPr>
    </w:lvl>
    <w:lvl w:ilvl="6" w:tplc="ED800254">
      <w:start w:val="1"/>
      <w:numFmt w:val="bullet"/>
      <w:lvlText w:val=""/>
      <w:lvlJc w:val="left"/>
      <w:pPr>
        <w:ind w:left="5388" w:hanging="360"/>
      </w:pPr>
      <w:rPr>
        <w:rFonts w:ascii="Symbol" w:hAnsi="Symbol" w:hint="default"/>
      </w:rPr>
    </w:lvl>
    <w:lvl w:ilvl="7" w:tplc="A25ADDB6">
      <w:start w:val="1"/>
      <w:numFmt w:val="bullet"/>
      <w:lvlText w:val="o"/>
      <w:lvlJc w:val="left"/>
      <w:pPr>
        <w:ind w:left="6108" w:hanging="360"/>
      </w:pPr>
      <w:rPr>
        <w:rFonts w:ascii="Courier New" w:hAnsi="Courier New" w:hint="default"/>
      </w:rPr>
    </w:lvl>
    <w:lvl w:ilvl="8" w:tplc="12A4994A">
      <w:start w:val="1"/>
      <w:numFmt w:val="bullet"/>
      <w:lvlText w:val=""/>
      <w:lvlJc w:val="left"/>
      <w:pPr>
        <w:ind w:left="6828" w:hanging="360"/>
      </w:pPr>
      <w:rPr>
        <w:rFonts w:ascii="Wingdings" w:hAnsi="Wingdings" w:hint="default"/>
      </w:rPr>
    </w:lvl>
  </w:abstractNum>
  <w:abstractNum w:abstractNumId="25" w15:restartNumberingAfterBreak="0">
    <w:nsid w:val="74A3D0C4"/>
    <w:multiLevelType w:val="hybridMultilevel"/>
    <w:tmpl w:val="292A94B0"/>
    <w:lvl w:ilvl="0" w:tplc="08160001">
      <w:start w:val="1"/>
      <w:numFmt w:val="bullet"/>
      <w:lvlText w:val=""/>
      <w:lvlJc w:val="left"/>
      <w:pPr>
        <w:ind w:left="720" w:hanging="360"/>
      </w:pPr>
      <w:rPr>
        <w:rFonts w:ascii="Symbol" w:hAnsi="Symbol" w:hint="default"/>
      </w:rPr>
    </w:lvl>
    <w:lvl w:ilvl="1" w:tplc="783E731C">
      <w:start w:val="1"/>
      <w:numFmt w:val="bullet"/>
      <w:lvlText w:val="o"/>
      <w:lvlJc w:val="left"/>
      <w:pPr>
        <w:ind w:left="1440" w:hanging="360"/>
      </w:pPr>
      <w:rPr>
        <w:rFonts w:ascii="Courier New" w:hAnsi="Courier New" w:hint="default"/>
      </w:rPr>
    </w:lvl>
    <w:lvl w:ilvl="2" w:tplc="7D1278C4">
      <w:start w:val="1"/>
      <w:numFmt w:val="bullet"/>
      <w:lvlText w:val=""/>
      <w:lvlJc w:val="left"/>
      <w:pPr>
        <w:ind w:left="2160" w:hanging="360"/>
      </w:pPr>
      <w:rPr>
        <w:rFonts w:ascii="Wingdings" w:hAnsi="Wingdings" w:hint="default"/>
      </w:rPr>
    </w:lvl>
    <w:lvl w:ilvl="3" w:tplc="554CB85C">
      <w:start w:val="1"/>
      <w:numFmt w:val="bullet"/>
      <w:lvlText w:val=""/>
      <w:lvlJc w:val="left"/>
      <w:pPr>
        <w:ind w:left="2880" w:hanging="360"/>
      </w:pPr>
      <w:rPr>
        <w:rFonts w:ascii="Symbol" w:hAnsi="Symbol" w:hint="default"/>
      </w:rPr>
    </w:lvl>
    <w:lvl w:ilvl="4" w:tplc="1930C400">
      <w:start w:val="1"/>
      <w:numFmt w:val="bullet"/>
      <w:lvlText w:val="o"/>
      <w:lvlJc w:val="left"/>
      <w:pPr>
        <w:ind w:left="3600" w:hanging="360"/>
      </w:pPr>
      <w:rPr>
        <w:rFonts w:ascii="Courier New" w:hAnsi="Courier New" w:hint="default"/>
      </w:rPr>
    </w:lvl>
    <w:lvl w:ilvl="5" w:tplc="F1781FA0">
      <w:start w:val="1"/>
      <w:numFmt w:val="bullet"/>
      <w:lvlText w:val=""/>
      <w:lvlJc w:val="left"/>
      <w:pPr>
        <w:ind w:left="4320" w:hanging="360"/>
      </w:pPr>
      <w:rPr>
        <w:rFonts w:ascii="Wingdings" w:hAnsi="Wingdings" w:hint="default"/>
      </w:rPr>
    </w:lvl>
    <w:lvl w:ilvl="6" w:tplc="A2228910">
      <w:start w:val="1"/>
      <w:numFmt w:val="bullet"/>
      <w:lvlText w:val=""/>
      <w:lvlJc w:val="left"/>
      <w:pPr>
        <w:ind w:left="5040" w:hanging="360"/>
      </w:pPr>
      <w:rPr>
        <w:rFonts w:ascii="Symbol" w:hAnsi="Symbol" w:hint="default"/>
      </w:rPr>
    </w:lvl>
    <w:lvl w:ilvl="7" w:tplc="8C283F32">
      <w:start w:val="1"/>
      <w:numFmt w:val="bullet"/>
      <w:lvlText w:val="o"/>
      <w:lvlJc w:val="left"/>
      <w:pPr>
        <w:ind w:left="5760" w:hanging="360"/>
      </w:pPr>
      <w:rPr>
        <w:rFonts w:ascii="Courier New" w:hAnsi="Courier New" w:hint="default"/>
      </w:rPr>
    </w:lvl>
    <w:lvl w:ilvl="8" w:tplc="DEB444A0">
      <w:start w:val="1"/>
      <w:numFmt w:val="bullet"/>
      <w:lvlText w:val=""/>
      <w:lvlJc w:val="left"/>
      <w:pPr>
        <w:ind w:left="6480" w:hanging="360"/>
      </w:pPr>
      <w:rPr>
        <w:rFonts w:ascii="Wingdings" w:hAnsi="Wingdings" w:hint="default"/>
      </w:rPr>
    </w:lvl>
  </w:abstractNum>
  <w:abstractNum w:abstractNumId="26" w15:restartNumberingAfterBreak="0">
    <w:nsid w:val="76F96575"/>
    <w:multiLevelType w:val="hybridMultilevel"/>
    <w:tmpl w:val="42424B84"/>
    <w:lvl w:ilvl="0" w:tplc="6618FBA4">
      <w:start w:val="1"/>
      <w:numFmt w:val="bullet"/>
      <w:lvlText w:val="-"/>
      <w:lvlJc w:val="left"/>
      <w:pPr>
        <w:ind w:left="720" w:hanging="360"/>
      </w:pPr>
      <w:rPr>
        <w:rFonts w:ascii="Aptos" w:hAnsi="Aptos" w:hint="default"/>
      </w:rPr>
    </w:lvl>
    <w:lvl w:ilvl="1" w:tplc="802A3258">
      <w:start w:val="1"/>
      <w:numFmt w:val="bullet"/>
      <w:lvlText w:val="o"/>
      <w:lvlJc w:val="left"/>
      <w:pPr>
        <w:ind w:left="1440" w:hanging="360"/>
      </w:pPr>
      <w:rPr>
        <w:rFonts w:ascii="Courier New" w:hAnsi="Courier New" w:hint="default"/>
      </w:rPr>
    </w:lvl>
    <w:lvl w:ilvl="2" w:tplc="BA4A4C1A">
      <w:start w:val="1"/>
      <w:numFmt w:val="bullet"/>
      <w:lvlText w:val=""/>
      <w:lvlJc w:val="left"/>
      <w:pPr>
        <w:ind w:left="2160" w:hanging="360"/>
      </w:pPr>
      <w:rPr>
        <w:rFonts w:ascii="Wingdings" w:hAnsi="Wingdings" w:hint="default"/>
      </w:rPr>
    </w:lvl>
    <w:lvl w:ilvl="3" w:tplc="17C8D446">
      <w:start w:val="1"/>
      <w:numFmt w:val="bullet"/>
      <w:lvlText w:val=""/>
      <w:lvlJc w:val="left"/>
      <w:pPr>
        <w:ind w:left="2880" w:hanging="360"/>
      </w:pPr>
      <w:rPr>
        <w:rFonts w:ascii="Symbol" w:hAnsi="Symbol" w:hint="default"/>
      </w:rPr>
    </w:lvl>
    <w:lvl w:ilvl="4" w:tplc="1786B210">
      <w:start w:val="1"/>
      <w:numFmt w:val="bullet"/>
      <w:lvlText w:val="o"/>
      <w:lvlJc w:val="left"/>
      <w:pPr>
        <w:ind w:left="3600" w:hanging="360"/>
      </w:pPr>
      <w:rPr>
        <w:rFonts w:ascii="Courier New" w:hAnsi="Courier New" w:hint="default"/>
      </w:rPr>
    </w:lvl>
    <w:lvl w:ilvl="5" w:tplc="8B801FA8">
      <w:start w:val="1"/>
      <w:numFmt w:val="bullet"/>
      <w:lvlText w:val=""/>
      <w:lvlJc w:val="left"/>
      <w:pPr>
        <w:ind w:left="4320" w:hanging="360"/>
      </w:pPr>
      <w:rPr>
        <w:rFonts w:ascii="Wingdings" w:hAnsi="Wingdings" w:hint="default"/>
      </w:rPr>
    </w:lvl>
    <w:lvl w:ilvl="6" w:tplc="C8641CE0">
      <w:start w:val="1"/>
      <w:numFmt w:val="bullet"/>
      <w:lvlText w:val=""/>
      <w:lvlJc w:val="left"/>
      <w:pPr>
        <w:ind w:left="5040" w:hanging="360"/>
      </w:pPr>
      <w:rPr>
        <w:rFonts w:ascii="Symbol" w:hAnsi="Symbol" w:hint="default"/>
      </w:rPr>
    </w:lvl>
    <w:lvl w:ilvl="7" w:tplc="4078AE5A">
      <w:start w:val="1"/>
      <w:numFmt w:val="bullet"/>
      <w:lvlText w:val="o"/>
      <w:lvlJc w:val="left"/>
      <w:pPr>
        <w:ind w:left="5760" w:hanging="360"/>
      </w:pPr>
      <w:rPr>
        <w:rFonts w:ascii="Courier New" w:hAnsi="Courier New" w:hint="default"/>
      </w:rPr>
    </w:lvl>
    <w:lvl w:ilvl="8" w:tplc="1DB06F3C">
      <w:start w:val="1"/>
      <w:numFmt w:val="bullet"/>
      <w:lvlText w:val=""/>
      <w:lvlJc w:val="left"/>
      <w:pPr>
        <w:ind w:left="6480" w:hanging="360"/>
      </w:pPr>
      <w:rPr>
        <w:rFonts w:ascii="Wingdings" w:hAnsi="Wingdings" w:hint="default"/>
      </w:rPr>
    </w:lvl>
  </w:abstractNum>
  <w:num w:numId="1" w16cid:durableId="50540234">
    <w:abstractNumId w:val="17"/>
  </w:num>
  <w:num w:numId="2" w16cid:durableId="521361555">
    <w:abstractNumId w:val="25"/>
  </w:num>
  <w:num w:numId="3" w16cid:durableId="1075855126">
    <w:abstractNumId w:val="26"/>
  </w:num>
  <w:num w:numId="4" w16cid:durableId="242960473">
    <w:abstractNumId w:val="20"/>
  </w:num>
  <w:num w:numId="5" w16cid:durableId="2026394898">
    <w:abstractNumId w:val="22"/>
  </w:num>
  <w:num w:numId="6" w16cid:durableId="1723405136">
    <w:abstractNumId w:val="24"/>
  </w:num>
  <w:num w:numId="7" w16cid:durableId="1450784234">
    <w:abstractNumId w:val="23"/>
  </w:num>
  <w:num w:numId="8" w16cid:durableId="648364624">
    <w:abstractNumId w:val="21"/>
  </w:num>
  <w:num w:numId="9" w16cid:durableId="991057923">
    <w:abstractNumId w:val="19"/>
  </w:num>
  <w:num w:numId="10" w16cid:durableId="1267814306">
    <w:abstractNumId w:val="14"/>
  </w:num>
  <w:num w:numId="11" w16cid:durableId="18543430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0748621">
    <w:abstractNumId w:val="14"/>
  </w:num>
  <w:num w:numId="13" w16cid:durableId="711423391">
    <w:abstractNumId w:val="14"/>
  </w:num>
  <w:num w:numId="14" w16cid:durableId="1782458977">
    <w:abstractNumId w:val="14"/>
  </w:num>
  <w:num w:numId="15" w16cid:durableId="2005015141">
    <w:abstractNumId w:val="14"/>
  </w:num>
  <w:num w:numId="16" w16cid:durableId="2146073047">
    <w:abstractNumId w:val="14"/>
  </w:num>
  <w:num w:numId="17" w16cid:durableId="340162143">
    <w:abstractNumId w:val="14"/>
  </w:num>
  <w:num w:numId="18" w16cid:durableId="384450612">
    <w:abstractNumId w:val="14"/>
  </w:num>
  <w:num w:numId="19" w16cid:durableId="471946857">
    <w:abstractNumId w:val="14"/>
  </w:num>
  <w:num w:numId="20" w16cid:durableId="1317953362">
    <w:abstractNumId w:val="14"/>
  </w:num>
  <w:num w:numId="21" w16cid:durableId="230116978">
    <w:abstractNumId w:val="14"/>
  </w:num>
  <w:num w:numId="22" w16cid:durableId="1029994430">
    <w:abstractNumId w:val="10"/>
  </w:num>
  <w:num w:numId="23" w16cid:durableId="1586767260">
    <w:abstractNumId w:val="18"/>
  </w:num>
  <w:num w:numId="24" w16cid:durableId="1487815148">
    <w:abstractNumId w:val="11"/>
  </w:num>
  <w:num w:numId="25" w16cid:durableId="1452094977">
    <w:abstractNumId w:val="12"/>
  </w:num>
  <w:num w:numId="26" w16cid:durableId="1948733981">
    <w:abstractNumId w:val="9"/>
  </w:num>
  <w:num w:numId="27" w16cid:durableId="1639799756">
    <w:abstractNumId w:val="7"/>
  </w:num>
  <w:num w:numId="28" w16cid:durableId="1598826182">
    <w:abstractNumId w:val="6"/>
  </w:num>
  <w:num w:numId="29" w16cid:durableId="1603683791">
    <w:abstractNumId w:val="5"/>
  </w:num>
  <w:num w:numId="30" w16cid:durableId="761947629">
    <w:abstractNumId w:val="4"/>
  </w:num>
  <w:num w:numId="31" w16cid:durableId="1585843743">
    <w:abstractNumId w:val="8"/>
  </w:num>
  <w:num w:numId="32" w16cid:durableId="548764563">
    <w:abstractNumId w:val="3"/>
  </w:num>
  <w:num w:numId="33" w16cid:durableId="1105425035">
    <w:abstractNumId w:val="2"/>
  </w:num>
  <w:num w:numId="34" w16cid:durableId="260069903">
    <w:abstractNumId w:val="1"/>
  </w:num>
  <w:num w:numId="35" w16cid:durableId="1951545263">
    <w:abstractNumId w:val="0"/>
  </w:num>
  <w:num w:numId="36" w16cid:durableId="1766415989">
    <w:abstractNumId w:val="13"/>
  </w:num>
  <w:num w:numId="37" w16cid:durableId="1961839684">
    <w:abstractNumId w:val="15"/>
  </w:num>
  <w:num w:numId="38" w16cid:durableId="15940461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EE"/>
    <w:rsid w:val="00027E1A"/>
    <w:rsid w:val="00040875"/>
    <w:rsid w:val="00051CE9"/>
    <w:rsid w:val="000E7200"/>
    <w:rsid w:val="00124F21"/>
    <w:rsid w:val="00190E79"/>
    <w:rsid w:val="001A4E88"/>
    <w:rsid w:val="001D4362"/>
    <w:rsid w:val="002071CF"/>
    <w:rsid w:val="0022F42B"/>
    <w:rsid w:val="00236BFA"/>
    <w:rsid w:val="00300CAC"/>
    <w:rsid w:val="00393736"/>
    <w:rsid w:val="00394453"/>
    <w:rsid w:val="003B36E5"/>
    <w:rsid w:val="003D58D8"/>
    <w:rsid w:val="003F16D8"/>
    <w:rsid w:val="003F3EEE"/>
    <w:rsid w:val="0041206D"/>
    <w:rsid w:val="00416825"/>
    <w:rsid w:val="00443AAE"/>
    <w:rsid w:val="004CE4D9"/>
    <w:rsid w:val="004F184F"/>
    <w:rsid w:val="00500667"/>
    <w:rsid w:val="00520908"/>
    <w:rsid w:val="00563295"/>
    <w:rsid w:val="00686A33"/>
    <w:rsid w:val="00782C50"/>
    <w:rsid w:val="007833A7"/>
    <w:rsid w:val="007872C0"/>
    <w:rsid w:val="00831B09"/>
    <w:rsid w:val="00855982"/>
    <w:rsid w:val="0089295D"/>
    <w:rsid w:val="008A3424"/>
    <w:rsid w:val="008D108E"/>
    <w:rsid w:val="009848A5"/>
    <w:rsid w:val="009AF307"/>
    <w:rsid w:val="00A10484"/>
    <w:rsid w:val="00A547A4"/>
    <w:rsid w:val="00AF1260"/>
    <w:rsid w:val="00B0763C"/>
    <w:rsid w:val="00B74AF4"/>
    <w:rsid w:val="00C103A0"/>
    <w:rsid w:val="00C24B21"/>
    <w:rsid w:val="00CB2212"/>
    <w:rsid w:val="00D052B6"/>
    <w:rsid w:val="00D5E4E4"/>
    <w:rsid w:val="00DB740C"/>
    <w:rsid w:val="00DD3B2B"/>
    <w:rsid w:val="00E03230"/>
    <w:rsid w:val="00E36344"/>
    <w:rsid w:val="00E8F8AF"/>
    <w:rsid w:val="00EA07D2"/>
    <w:rsid w:val="00EC325A"/>
    <w:rsid w:val="00F25324"/>
    <w:rsid w:val="00F428C9"/>
    <w:rsid w:val="00F70C18"/>
    <w:rsid w:val="00FD24EC"/>
    <w:rsid w:val="00FD262C"/>
    <w:rsid w:val="00FFA0CC"/>
    <w:rsid w:val="0145B458"/>
    <w:rsid w:val="01539256"/>
    <w:rsid w:val="0155202C"/>
    <w:rsid w:val="01704850"/>
    <w:rsid w:val="01968ACC"/>
    <w:rsid w:val="01B8DF92"/>
    <w:rsid w:val="01E00963"/>
    <w:rsid w:val="020AD354"/>
    <w:rsid w:val="021148FF"/>
    <w:rsid w:val="021A89CF"/>
    <w:rsid w:val="02249836"/>
    <w:rsid w:val="02710E49"/>
    <w:rsid w:val="02A944C0"/>
    <w:rsid w:val="02BC7D4A"/>
    <w:rsid w:val="02C384B8"/>
    <w:rsid w:val="02D5A2C5"/>
    <w:rsid w:val="02E924B8"/>
    <w:rsid w:val="02F4B1ED"/>
    <w:rsid w:val="02FF177D"/>
    <w:rsid w:val="0303362A"/>
    <w:rsid w:val="03162532"/>
    <w:rsid w:val="031E2805"/>
    <w:rsid w:val="0334786F"/>
    <w:rsid w:val="038D7600"/>
    <w:rsid w:val="038F93D6"/>
    <w:rsid w:val="03E38958"/>
    <w:rsid w:val="03F3C274"/>
    <w:rsid w:val="04060E39"/>
    <w:rsid w:val="041F9976"/>
    <w:rsid w:val="045CC35E"/>
    <w:rsid w:val="049C86A9"/>
    <w:rsid w:val="04A59026"/>
    <w:rsid w:val="04B1192F"/>
    <w:rsid w:val="05414538"/>
    <w:rsid w:val="055E58A7"/>
    <w:rsid w:val="05612E9E"/>
    <w:rsid w:val="057F9DBC"/>
    <w:rsid w:val="058F5CD7"/>
    <w:rsid w:val="0592CE92"/>
    <w:rsid w:val="0601FDAF"/>
    <w:rsid w:val="063F7CF1"/>
    <w:rsid w:val="06D17AD7"/>
    <w:rsid w:val="06E41C42"/>
    <w:rsid w:val="06FBF1C7"/>
    <w:rsid w:val="073DB73F"/>
    <w:rsid w:val="073E73F2"/>
    <w:rsid w:val="076D5770"/>
    <w:rsid w:val="07B279EB"/>
    <w:rsid w:val="080C5126"/>
    <w:rsid w:val="080F49D2"/>
    <w:rsid w:val="086324F5"/>
    <w:rsid w:val="086F184D"/>
    <w:rsid w:val="08927301"/>
    <w:rsid w:val="08FEF011"/>
    <w:rsid w:val="0901C8B5"/>
    <w:rsid w:val="09059CA0"/>
    <w:rsid w:val="098F2DA6"/>
    <w:rsid w:val="09D20D44"/>
    <w:rsid w:val="0A211FFD"/>
    <w:rsid w:val="0A41BC2B"/>
    <w:rsid w:val="0A67542A"/>
    <w:rsid w:val="0A88ED18"/>
    <w:rsid w:val="0A9BDF85"/>
    <w:rsid w:val="0A9C4127"/>
    <w:rsid w:val="0AA72AAA"/>
    <w:rsid w:val="0AAAEF79"/>
    <w:rsid w:val="0AB72C2B"/>
    <w:rsid w:val="0ABFAE59"/>
    <w:rsid w:val="0AE0A034"/>
    <w:rsid w:val="0AE82B95"/>
    <w:rsid w:val="0B003D37"/>
    <w:rsid w:val="0B08B7D1"/>
    <w:rsid w:val="0B1C0854"/>
    <w:rsid w:val="0B23C616"/>
    <w:rsid w:val="0B251FDD"/>
    <w:rsid w:val="0B34EAC1"/>
    <w:rsid w:val="0B5058AD"/>
    <w:rsid w:val="0B97784C"/>
    <w:rsid w:val="0BEFB151"/>
    <w:rsid w:val="0BF3F88F"/>
    <w:rsid w:val="0C0E6702"/>
    <w:rsid w:val="0C28EA59"/>
    <w:rsid w:val="0C5903D8"/>
    <w:rsid w:val="0CBCE6B5"/>
    <w:rsid w:val="0CCD2746"/>
    <w:rsid w:val="0CD36E16"/>
    <w:rsid w:val="0CD7F326"/>
    <w:rsid w:val="0CEDDC5D"/>
    <w:rsid w:val="0D02D715"/>
    <w:rsid w:val="0D808EBD"/>
    <w:rsid w:val="0D87A463"/>
    <w:rsid w:val="0DBE77CC"/>
    <w:rsid w:val="0DF701DD"/>
    <w:rsid w:val="0E1F3C4B"/>
    <w:rsid w:val="0E392627"/>
    <w:rsid w:val="0E965FB3"/>
    <w:rsid w:val="0E9BEEBC"/>
    <w:rsid w:val="0EC97C8F"/>
    <w:rsid w:val="0F223839"/>
    <w:rsid w:val="0F307B11"/>
    <w:rsid w:val="0F368B9B"/>
    <w:rsid w:val="0F3937EB"/>
    <w:rsid w:val="0F5B5EFC"/>
    <w:rsid w:val="0F688FEA"/>
    <w:rsid w:val="0F6E40E4"/>
    <w:rsid w:val="0F723C0F"/>
    <w:rsid w:val="0F866794"/>
    <w:rsid w:val="0FB399AD"/>
    <w:rsid w:val="0FB9374C"/>
    <w:rsid w:val="0FCB6056"/>
    <w:rsid w:val="0FFC3899"/>
    <w:rsid w:val="101698F3"/>
    <w:rsid w:val="104A2C43"/>
    <w:rsid w:val="106C1A63"/>
    <w:rsid w:val="107341C2"/>
    <w:rsid w:val="10860C00"/>
    <w:rsid w:val="10D6AEBC"/>
    <w:rsid w:val="10E102DB"/>
    <w:rsid w:val="10F98258"/>
    <w:rsid w:val="1131549A"/>
    <w:rsid w:val="114BA1A3"/>
    <w:rsid w:val="115C2A1F"/>
    <w:rsid w:val="1192B641"/>
    <w:rsid w:val="11982187"/>
    <w:rsid w:val="11A2C06A"/>
    <w:rsid w:val="11AA0A2C"/>
    <w:rsid w:val="11C31ED0"/>
    <w:rsid w:val="11C6A59D"/>
    <w:rsid w:val="11E2C378"/>
    <w:rsid w:val="11E7DA07"/>
    <w:rsid w:val="11EBF741"/>
    <w:rsid w:val="11FB5BAC"/>
    <w:rsid w:val="1205D18A"/>
    <w:rsid w:val="12186E94"/>
    <w:rsid w:val="12497571"/>
    <w:rsid w:val="12706F83"/>
    <w:rsid w:val="12B09005"/>
    <w:rsid w:val="12E78C47"/>
    <w:rsid w:val="1314180E"/>
    <w:rsid w:val="1315312E"/>
    <w:rsid w:val="13168138"/>
    <w:rsid w:val="131912A1"/>
    <w:rsid w:val="131D9B0B"/>
    <w:rsid w:val="13514A67"/>
    <w:rsid w:val="1377C556"/>
    <w:rsid w:val="138592A9"/>
    <w:rsid w:val="13906EAE"/>
    <w:rsid w:val="139427A6"/>
    <w:rsid w:val="13D8B9F7"/>
    <w:rsid w:val="14080430"/>
    <w:rsid w:val="14248E1D"/>
    <w:rsid w:val="1495E451"/>
    <w:rsid w:val="14ACB383"/>
    <w:rsid w:val="14FA24CB"/>
    <w:rsid w:val="154041F2"/>
    <w:rsid w:val="15845B9B"/>
    <w:rsid w:val="15A21AC8"/>
    <w:rsid w:val="1610C9B4"/>
    <w:rsid w:val="16161640"/>
    <w:rsid w:val="16270106"/>
    <w:rsid w:val="16642435"/>
    <w:rsid w:val="1687F8B4"/>
    <w:rsid w:val="169C52CB"/>
    <w:rsid w:val="16E7053F"/>
    <w:rsid w:val="170558D3"/>
    <w:rsid w:val="175652E4"/>
    <w:rsid w:val="176A9B88"/>
    <w:rsid w:val="176F10F1"/>
    <w:rsid w:val="17E6B3FE"/>
    <w:rsid w:val="17F37FAC"/>
    <w:rsid w:val="18499321"/>
    <w:rsid w:val="18A3A5F0"/>
    <w:rsid w:val="18EF2279"/>
    <w:rsid w:val="1923A8DD"/>
    <w:rsid w:val="1981CF0B"/>
    <w:rsid w:val="19A5FE53"/>
    <w:rsid w:val="19AB01B8"/>
    <w:rsid w:val="19F52961"/>
    <w:rsid w:val="1A1DB2B8"/>
    <w:rsid w:val="1A825863"/>
    <w:rsid w:val="1A917B09"/>
    <w:rsid w:val="1B177CE0"/>
    <w:rsid w:val="1B1F47E5"/>
    <w:rsid w:val="1B4B1B95"/>
    <w:rsid w:val="1B5C33C8"/>
    <w:rsid w:val="1B5ED0AA"/>
    <w:rsid w:val="1B76EF8F"/>
    <w:rsid w:val="1B9C9716"/>
    <w:rsid w:val="1C16DF81"/>
    <w:rsid w:val="1C26C976"/>
    <w:rsid w:val="1C6AFBF3"/>
    <w:rsid w:val="1CA7888D"/>
    <w:rsid w:val="1CD8D590"/>
    <w:rsid w:val="1CE439F6"/>
    <w:rsid w:val="1CEDD66A"/>
    <w:rsid w:val="1D1AE864"/>
    <w:rsid w:val="1D2A0D94"/>
    <w:rsid w:val="1D2FFF81"/>
    <w:rsid w:val="1D339092"/>
    <w:rsid w:val="1D60C041"/>
    <w:rsid w:val="1DD5B149"/>
    <w:rsid w:val="1DE13D38"/>
    <w:rsid w:val="1DE9C0EE"/>
    <w:rsid w:val="1E35BE72"/>
    <w:rsid w:val="1E3CB218"/>
    <w:rsid w:val="1E4AB10F"/>
    <w:rsid w:val="1E6194B4"/>
    <w:rsid w:val="1E979E52"/>
    <w:rsid w:val="1EDD73B1"/>
    <w:rsid w:val="1EEEFCB7"/>
    <w:rsid w:val="1F213E1C"/>
    <w:rsid w:val="1F2708B4"/>
    <w:rsid w:val="1F692C2D"/>
    <w:rsid w:val="1F816747"/>
    <w:rsid w:val="1F987201"/>
    <w:rsid w:val="1FAF2463"/>
    <w:rsid w:val="1FB3E4CE"/>
    <w:rsid w:val="1FB750F1"/>
    <w:rsid w:val="20529352"/>
    <w:rsid w:val="208DF108"/>
    <w:rsid w:val="20BCE5C5"/>
    <w:rsid w:val="20DCACA2"/>
    <w:rsid w:val="2111F28E"/>
    <w:rsid w:val="2195FB98"/>
    <w:rsid w:val="21ACD933"/>
    <w:rsid w:val="21AD95D4"/>
    <w:rsid w:val="21E090E6"/>
    <w:rsid w:val="21EA5A75"/>
    <w:rsid w:val="22149A5C"/>
    <w:rsid w:val="22221162"/>
    <w:rsid w:val="2243A0FC"/>
    <w:rsid w:val="2253B456"/>
    <w:rsid w:val="225603EA"/>
    <w:rsid w:val="22806D35"/>
    <w:rsid w:val="22820938"/>
    <w:rsid w:val="22A954F5"/>
    <w:rsid w:val="22B6888C"/>
    <w:rsid w:val="22C81491"/>
    <w:rsid w:val="22DB3138"/>
    <w:rsid w:val="22F51480"/>
    <w:rsid w:val="233A9E92"/>
    <w:rsid w:val="233B0B7E"/>
    <w:rsid w:val="2378B015"/>
    <w:rsid w:val="244447EA"/>
    <w:rsid w:val="246FA209"/>
    <w:rsid w:val="24A97045"/>
    <w:rsid w:val="24BB980E"/>
    <w:rsid w:val="24D97F88"/>
    <w:rsid w:val="24FAA58E"/>
    <w:rsid w:val="250B5D4F"/>
    <w:rsid w:val="25195728"/>
    <w:rsid w:val="255DB359"/>
    <w:rsid w:val="256D3487"/>
    <w:rsid w:val="25841075"/>
    <w:rsid w:val="2590E80D"/>
    <w:rsid w:val="25BFF338"/>
    <w:rsid w:val="25C588BD"/>
    <w:rsid w:val="25DE62E9"/>
    <w:rsid w:val="25EEB055"/>
    <w:rsid w:val="262665E3"/>
    <w:rsid w:val="2642C26D"/>
    <w:rsid w:val="266FA483"/>
    <w:rsid w:val="269C9F07"/>
    <w:rsid w:val="26A81749"/>
    <w:rsid w:val="26EDE7DF"/>
    <w:rsid w:val="2708BB2E"/>
    <w:rsid w:val="270C3579"/>
    <w:rsid w:val="271E99DE"/>
    <w:rsid w:val="27591770"/>
    <w:rsid w:val="2772ECC8"/>
    <w:rsid w:val="27AFE0CB"/>
    <w:rsid w:val="27CD853A"/>
    <w:rsid w:val="27E1AAB2"/>
    <w:rsid w:val="28106368"/>
    <w:rsid w:val="2859E7E4"/>
    <w:rsid w:val="287E32FE"/>
    <w:rsid w:val="28C5E097"/>
    <w:rsid w:val="28FB9B22"/>
    <w:rsid w:val="29367286"/>
    <w:rsid w:val="29583B81"/>
    <w:rsid w:val="295CA719"/>
    <w:rsid w:val="2981908B"/>
    <w:rsid w:val="2987D85A"/>
    <w:rsid w:val="2A1AF60B"/>
    <w:rsid w:val="2A1D9807"/>
    <w:rsid w:val="2A52CAC6"/>
    <w:rsid w:val="2A71F2AC"/>
    <w:rsid w:val="2AA93B5C"/>
    <w:rsid w:val="2ABE0043"/>
    <w:rsid w:val="2AD85E53"/>
    <w:rsid w:val="2B3D3221"/>
    <w:rsid w:val="2B5D77BF"/>
    <w:rsid w:val="2B66DD93"/>
    <w:rsid w:val="2B75F267"/>
    <w:rsid w:val="2B7D4ECC"/>
    <w:rsid w:val="2BCF03BE"/>
    <w:rsid w:val="2BE8C234"/>
    <w:rsid w:val="2BF6B6CE"/>
    <w:rsid w:val="2C0A3C30"/>
    <w:rsid w:val="2C3BCE71"/>
    <w:rsid w:val="2C4932DB"/>
    <w:rsid w:val="2CB35A37"/>
    <w:rsid w:val="2CF03091"/>
    <w:rsid w:val="2CF9ACA2"/>
    <w:rsid w:val="2D01E2A3"/>
    <w:rsid w:val="2D36ED6D"/>
    <w:rsid w:val="2D3ACF64"/>
    <w:rsid w:val="2D9197E3"/>
    <w:rsid w:val="2DBDB1A1"/>
    <w:rsid w:val="2DC47E7F"/>
    <w:rsid w:val="2DD7B7C2"/>
    <w:rsid w:val="2E080977"/>
    <w:rsid w:val="2E0FABB9"/>
    <w:rsid w:val="2E12AB0C"/>
    <w:rsid w:val="2E342F76"/>
    <w:rsid w:val="2E4AAA3E"/>
    <w:rsid w:val="2E518B62"/>
    <w:rsid w:val="2E776130"/>
    <w:rsid w:val="2E896C19"/>
    <w:rsid w:val="2EB7C839"/>
    <w:rsid w:val="2EB8B186"/>
    <w:rsid w:val="2EC7B8E7"/>
    <w:rsid w:val="2ECE659A"/>
    <w:rsid w:val="2F2F1B16"/>
    <w:rsid w:val="2F36AE49"/>
    <w:rsid w:val="2F53B4D7"/>
    <w:rsid w:val="2FAEDED3"/>
    <w:rsid w:val="2FAFAF0A"/>
    <w:rsid w:val="2FBC745D"/>
    <w:rsid w:val="2FCF918B"/>
    <w:rsid w:val="305907C1"/>
    <w:rsid w:val="30911CF8"/>
    <w:rsid w:val="30A4B99E"/>
    <w:rsid w:val="30DE552D"/>
    <w:rsid w:val="30F545E0"/>
    <w:rsid w:val="313F0EF6"/>
    <w:rsid w:val="314A6248"/>
    <w:rsid w:val="314E561E"/>
    <w:rsid w:val="315078DE"/>
    <w:rsid w:val="316734BF"/>
    <w:rsid w:val="316A3E13"/>
    <w:rsid w:val="3183A96E"/>
    <w:rsid w:val="318D9ECC"/>
    <w:rsid w:val="31A2C6E0"/>
    <w:rsid w:val="31A347D1"/>
    <w:rsid w:val="31F1A09A"/>
    <w:rsid w:val="3211A6FD"/>
    <w:rsid w:val="32238E73"/>
    <w:rsid w:val="32385980"/>
    <w:rsid w:val="3252721A"/>
    <w:rsid w:val="326E4EAB"/>
    <w:rsid w:val="32A41F6E"/>
    <w:rsid w:val="32B90060"/>
    <w:rsid w:val="32CEF04E"/>
    <w:rsid w:val="33197A36"/>
    <w:rsid w:val="331C6B6C"/>
    <w:rsid w:val="3328A00D"/>
    <w:rsid w:val="3340C81F"/>
    <w:rsid w:val="335F237F"/>
    <w:rsid w:val="33718D68"/>
    <w:rsid w:val="3380E213"/>
    <w:rsid w:val="3381B716"/>
    <w:rsid w:val="33C6CE07"/>
    <w:rsid w:val="33C77687"/>
    <w:rsid w:val="34302805"/>
    <w:rsid w:val="3444F04D"/>
    <w:rsid w:val="345F1B00"/>
    <w:rsid w:val="3476B28D"/>
    <w:rsid w:val="34838BEA"/>
    <w:rsid w:val="348C2053"/>
    <w:rsid w:val="34A2EE80"/>
    <w:rsid w:val="34AD6A13"/>
    <w:rsid w:val="34B7C064"/>
    <w:rsid w:val="34C0B691"/>
    <w:rsid w:val="34D8B63A"/>
    <w:rsid w:val="34F15348"/>
    <w:rsid w:val="3506B01A"/>
    <w:rsid w:val="350EA44A"/>
    <w:rsid w:val="35295906"/>
    <w:rsid w:val="3532FEA0"/>
    <w:rsid w:val="35976846"/>
    <w:rsid w:val="35AA6707"/>
    <w:rsid w:val="36069E56"/>
    <w:rsid w:val="3617211E"/>
    <w:rsid w:val="3640129A"/>
    <w:rsid w:val="3646D884"/>
    <w:rsid w:val="36804A37"/>
    <w:rsid w:val="368E3BF1"/>
    <w:rsid w:val="36D73ACA"/>
    <w:rsid w:val="37216026"/>
    <w:rsid w:val="3735D818"/>
    <w:rsid w:val="373D6430"/>
    <w:rsid w:val="37657535"/>
    <w:rsid w:val="37669BD9"/>
    <w:rsid w:val="37816BF8"/>
    <w:rsid w:val="3799758F"/>
    <w:rsid w:val="379B9E77"/>
    <w:rsid w:val="37A579E6"/>
    <w:rsid w:val="37AE5501"/>
    <w:rsid w:val="37BA542E"/>
    <w:rsid w:val="37D8A775"/>
    <w:rsid w:val="384BDA12"/>
    <w:rsid w:val="386A5D5E"/>
    <w:rsid w:val="38B939D0"/>
    <w:rsid w:val="38D5055B"/>
    <w:rsid w:val="38FCBACE"/>
    <w:rsid w:val="392377D5"/>
    <w:rsid w:val="3956D9DA"/>
    <w:rsid w:val="39669020"/>
    <w:rsid w:val="39AA53C5"/>
    <w:rsid w:val="39B4B2AD"/>
    <w:rsid w:val="39F99D34"/>
    <w:rsid w:val="3A4AF4A7"/>
    <w:rsid w:val="3A769754"/>
    <w:rsid w:val="3A7DBF97"/>
    <w:rsid w:val="3AD14F43"/>
    <w:rsid w:val="3AE229CD"/>
    <w:rsid w:val="3B3D28DA"/>
    <w:rsid w:val="3B7340FC"/>
    <w:rsid w:val="3BACDD6B"/>
    <w:rsid w:val="3BC08C52"/>
    <w:rsid w:val="3C52F2AC"/>
    <w:rsid w:val="3C7E6235"/>
    <w:rsid w:val="3C937A59"/>
    <w:rsid w:val="3C9EC9B3"/>
    <w:rsid w:val="3CA8A843"/>
    <w:rsid w:val="3CB0C95B"/>
    <w:rsid w:val="3CB2F2A1"/>
    <w:rsid w:val="3CC7D361"/>
    <w:rsid w:val="3D16F41D"/>
    <w:rsid w:val="3D1EC63B"/>
    <w:rsid w:val="3D2D3F10"/>
    <w:rsid w:val="3D55F511"/>
    <w:rsid w:val="3D671F3A"/>
    <w:rsid w:val="3D8AF50F"/>
    <w:rsid w:val="3D9F47FC"/>
    <w:rsid w:val="3DE51BED"/>
    <w:rsid w:val="3DED6A52"/>
    <w:rsid w:val="3E1D6489"/>
    <w:rsid w:val="3E3E26B4"/>
    <w:rsid w:val="3E4FB58A"/>
    <w:rsid w:val="3E728350"/>
    <w:rsid w:val="3E7340F3"/>
    <w:rsid w:val="3E802759"/>
    <w:rsid w:val="3E982FF2"/>
    <w:rsid w:val="3EA0F133"/>
    <w:rsid w:val="3EB281F0"/>
    <w:rsid w:val="3ECCC021"/>
    <w:rsid w:val="3F2093C1"/>
    <w:rsid w:val="3F5642B3"/>
    <w:rsid w:val="3F6ECEFB"/>
    <w:rsid w:val="3F829D86"/>
    <w:rsid w:val="3FB7A83C"/>
    <w:rsid w:val="402BCE65"/>
    <w:rsid w:val="4037297F"/>
    <w:rsid w:val="40455B79"/>
    <w:rsid w:val="4080203D"/>
    <w:rsid w:val="41314382"/>
    <w:rsid w:val="418134A6"/>
    <w:rsid w:val="418AF416"/>
    <w:rsid w:val="4234F8D6"/>
    <w:rsid w:val="4237612E"/>
    <w:rsid w:val="4292ABA3"/>
    <w:rsid w:val="42B0376E"/>
    <w:rsid w:val="42DC0DFB"/>
    <w:rsid w:val="42E3E85F"/>
    <w:rsid w:val="42E54194"/>
    <w:rsid w:val="430641D8"/>
    <w:rsid w:val="43183CBB"/>
    <w:rsid w:val="432BEE8F"/>
    <w:rsid w:val="434FED67"/>
    <w:rsid w:val="43796C91"/>
    <w:rsid w:val="439201FE"/>
    <w:rsid w:val="43BAB109"/>
    <w:rsid w:val="43BC03B9"/>
    <w:rsid w:val="43EC42CE"/>
    <w:rsid w:val="442642D0"/>
    <w:rsid w:val="442981BB"/>
    <w:rsid w:val="44372AF0"/>
    <w:rsid w:val="4440B48C"/>
    <w:rsid w:val="4442E15E"/>
    <w:rsid w:val="444BE3BD"/>
    <w:rsid w:val="448D34CF"/>
    <w:rsid w:val="44AC7374"/>
    <w:rsid w:val="44B4354B"/>
    <w:rsid w:val="44E0CF90"/>
    <w:rsid w:val="44FC5E43"/>
    <w:rsid w:val="4516D8DF"/>
    <w:rsid w:val="455B8898"/>
    <w:rsid w:val="4566F1D0"/>
    <w:rsid w:val="456E41D7"/>
    <w:rsid w:val="4586F682"/>
    <w:rsid w:val="4598F4EB"/>
    <w:rsid w:val="459CEAD0"/>
    <w:rsid w:val="45A19A55"/>
    <w:rsid w:val="45D562CA"/>
    <w:rsid w:val="45D8182C"/>
    <w:rsid w:val="4604F711"/>
    <w:rsid w:val="461BBF6D"/>
    <w:rsid w:val="4662E2F1"/>
    <w:rsid w:val="467079FF"/>
    <w:rsid w:val="467E330B"/>
    <w:rsid w:val="46D57165"/>
    <w:rsid w:val="46D5A663"/>
    <w:rsid w:val="46EEF2E7"/>
    <w:rsid w:val="46F34EB8"/>
    <w:rsid w:val="4700098B"/>
    <w:rsid w:val="4715D97D"/>
    <w:rsid w:val="472AA576"/>
    <w:rsid w:val="472BAE7F"/>
    <w:rsid w:val="47367CBF"/>
    <w:rsid w:val="47525C98"/>
    <w:rsid w:val="477C86D1"/>
    <w:rsid w:val="477DBF6D"/>
    <w:rsid w:val="48003E67"/>
    <w:rsid w:val="4807F732"/>
    <w:rsid w:val="48308EBE"/>
    <w:rsid w:val="48740F10"/>
    <w:rsid w:val="491540AD"/>
    <w:rsid w:val="491BE8A6"/>
    <w:rsid w:val="496B1136"/>
    <w:rsid w:val="497320DB"/>
    <w:rsid w:val="499AB7FE"/>
    <w:rsid w:val="49D60A22"/>
    <w:rsid w:val="4A43B6C0"/>
    <w:rsid w:val="4A6103E3"/>
    <w:rsid w:val="4A781590"/>
    <w:rsid w:val="4A92CB23"/>
    <w:rsid w:val="4AA6254E"/>
    <w:rsid w:val="4ACDE0CA"/>
    <w:rsid w:val="4AF79DB1"/>
    <w:rsid w:val="4B26A6BE"/>
    <w:rsid w:val="4B2EBFA9"/>
    <w:rsid w:val="4B307094"/>
    <w:rsid w:val="4B8861FF"/>
    <w:rsid w:val="4BB02821"/>
    <w:rsid w:val="4BD0D380"/>
    <w:rsid w:val="4BEA239E"/>
    <w:rsid w:val="4C67B841"/>
    <w:rsid w:val="4C855A71"/>
    <w:rsid w:val="4D2FEB8C"/>
    <w:rsid w:val="4D35C71C"/>
    <w:rsid w:val="4D6F2062"/>
    <w:rsid w:val="4DAC175C"/>
    <w:rsid w:val="4DB361E1"/>
    <w:rsid w:val="4DD08496"/>
    <w:rsid w:val="4DE152D2"/>
    <w:rsid w:val="4DFF7B75"/>
    <w:rsid w:val="4E08DF99"/>
    <w:rsid w:val="4E0DDD2B"/>
    <w:rsid w:val="4E1761A4"/>
    <w:rsid w:val="4E2C0F01"/>
    <w:rsid w:val="4E3CA5BC"/>
    <w:rsid w:val="4E6C1379"/>
    <w:rsid w:val="4E7E23B6"/>
    <w:rsid w:val="4E94A762"/>
    <w:rsid w:val="4EFF7FB2"/>
    <w:rsid w:val="4F177325"/>
    <w:rsid w:val="4F4DAFB9"/>
    <w:rsid w:val="4F7283C4"/>
    <w:rsid w:val="503AF20C"/>
    <w:rsid w:val="5041496F"/>
    <w:rsid w:val="504C4228"/>
    <w:rsid w:val="505E2622"/>
    <w:rsid w:val="5066CB00"/>
    <w:rsid w:val="50A1EA01"/>
    <w:rsid w:val="50A882EA"/>
    <w:rsid w:val="50DDBE0D"/>
    <w:rsid w:val="50DFD843"/>
    <w:rsid w:val="5101EACE"/>
    <w:rsid w:val="5154E62B"/>
    <w:rsid w:val="515E148E"/>
    <w:rsid w:val="51F0BAF3"/>
    <w:rsid w:val="520B9FF9"/>
    <w:rsid w:val="526BC97E"/>
    <w:rsid w:val="526E8507"/>
    <w:rsid w:val="5290F35E"/>
    <w:rsid w:val="52A189F3"/>
    <w:rsid w:val="52EED923"/>
    <w:rsid w:val="533BF54D"/>
    <w:rsid w:val="5380D16B"/>
    <w:rsid w:val="538A0A0C"/>
    <w:rsid w:val="538D602C"/>
    <w:rsid w:val="5394FD87"/>
    <w:rsid w:val="53B0B70E"/>
    <w:rsid w:val="53D44A33"/>
    <w:rsid w:val="53D8E3D1"/>
    <w:rsid w:val="53DB86FE"/>
    <w:rsid w:val="53FCC340"/>
    <w:rsid w:val="5452D623"/>
    <w:rsid w:val="54546B54"/>
    <w:rsid w:val="545616FD"/>
    <w:rsid w:val="545EE220"/>
    <w:rsid w:val="546FB7F8"/>
    <w:rsid w:val="54836EEE"/>
    <w:rsid w:val="548A7144"/>
    <w:rsid w:val="54D2263D"/>
    <w:rsid w:val="54FCCAE6"/>
    <w:rsid w:val="54FF102F"/>
    <w:rsid w:val="55059FB2"/>
    <w:rsid w:val="553436CF"/>
    <w:rsid w:val="5539105C"/>
    <w:rsid w:val="554652F8"/>
    <w:rsid w:val="5579BA6A"/>
    <w:rsid w:val="5586876D"/>
    <w:rsid w:val="558E293A"/>
    <w:rsid w:val="5594E9AC"/>
    <w:rsid w:val="55EB2AFB"/>
    <w:rsid w:val="56668817"/>
    <w:rsid w:val="56706F68"/>
    <w:rsid w:val="567CE83C"/>
    <w:rsid w:val="568BE5A9"/>
    <w:rsid w:val="56AACFCC"/>
    <w:rsid w:val="56EE3521"/>
    <w:rsid w:val="56FBB18C"/>
    <w:rsid w:val="5702325D"/>
    <w:rsid w:val="5736B992"/>
    <w:rsid w:val="5768F020"/>
    <w:rsid w:val="576EAB9F"/>
    <w:rsid w:val="57727F3A"/>
    <w:rsid w:val="57D3292E"/>
    <w:rsid w:val="580BFF52"/>
    <w:rsid w:val="586AD285"/>
    <w:rsid w:val="58AD826F"/>
    <w:rsid w:val="59160D1E"/>
    <w:rsid w:val="593880A7"/>
    <w:rsid w:val="594545EE"/>
    <w:rsid w:val="59460C7B"/>
    <w:rsid w:val="594FE850"/>
    <w:rsid w:val="59603847"/>
    <w:rsid w:val="59698539"/>
    <w:rsid w:val="5974A745"/>
    <w:rsid w:val="59950BF0"/>
    <w:rsid w:val="59A878B0"/>
    <w:rsid w:val="59B42577"/>
    <w:rsid w:val="59E3E103"/>
    <w:rsid w:val="5A3B12CB"/>
    <w:rsid w:val="5A40B279"/>
    <w:rsid w:val="5A724ED5"/>
    <w:rsid w:val="5B406C83"/>
    <w:rsid w:val="5B57D8A9"/>
    <w:rsid w:val="5BC16862"/>
    <w:rsid w:val="5BCC7AB4"/>
    <w:rsid w:val="5BD89698"/>
    <w:rsid w:val="5BDD988E"/>
    <w:rsid w:val="5C1B7246"/>
    <w:rsid w:val="5C2B3956"/>
    <w:rsid w:val="5C33314F"/>
    <w:rsid w:val="5CA381AD"/>
    <w:rsid w:val="5CD46795"/>
    <w:rsid w:val="5CEAC1D2"/>
    <w:rsid w:val="5CF6C801"/>
    <w:rsid w:val="5CFA32AC"/>
    <w:rsid w:val="5D0B7F69"/>
    <w:rsid w:val="5D4D0127"/>
    <w:rsid w:val="5D4ECE7E"/>
    <w:rsid w:val="5E277E79"/>
    <w:rsid w:val="5E333C8C"/>
    <w:rsid w:val="5E6C9249"/>
    <w:rsid w:val="5E6F1683"/>
    <w:rsid w:val="5E762B85"/>
    <w:rsid w:val="5E9BD6C9"/>
    <w:rsid w:val="5EAAAD04"/>
    <w:rsid w:val="5EC8618C"/>
    <w:rsid w:val="5ED4E99F"/>
    <w:rsid w:val="5F1F9395"/>
    <w:rsid w:val="5F2D4BFE"/>
    <w:rsid w:val="5F353AE4"/>
    <w:rsid w:val="5F35CB9D"/>
    <w:rsid w:val="5F58D5D1"/>
    <w:rsid w:val="5FA54497"/>
    <w:rsid w:val="5FA83FD2"/>
    <w:rsid w:val="5FBA2A77"/>
    <w:rsid w:val="5FBBEEFB"/>
    <w:rsid w:val="5FBEC065"/>
    <w:rsid w:val="60286FD1"/>
    <w:rsid w:val="607B6726"/>
    <w:rsid w:val="60960678"/>
    <w:rsid w:val="609D5045"/>
    <w:rsid w:val="60B33F77"/>
    <w:rsid w:val="60CF5FFE"/>
    <w:rsid w:val="61213725"/>
    <w:rsid w:val="615F5D97"/>
    <w:rsid w:val="617C61E3"/>
    <w:rsid w:val="618F58FD"/>
    <w:rsid w:val="61A2AFB5"/>
    <w:rsid w:val="61B54D76"/>
    <w:rsid w:val="61E659A7"/>
    <w:rsid w:val="62027632"/>
    <w:rsid w:val="624B521D"/>
    <w:rsid w:val="6261EFBA"/>
    <w:rsid w:val="628656FB"/>
    <w:rsid w:val="629F8521"/>
    <w:rsid w:val="62A3D484"/>
    <w:rsid w:val="62D68D8B"/>
    <w:rsid w:val="62DEECAA"/>
    <w:rsid w:val="62F709DE"/>
    <w:rsid w:val="630ABC94"/>
    <w:rsid w:val="63157A0D"/>
    <w:rsid w:val="6355D65C"/>
    <w:rsid w:val="637675F1"/>
    <w:rsid w:val="639CCE14"/>
    <w:rsid w:val="63B277B5"/>
    <w:rsid w:val="63B5FD09"/>
    <w:rsid w:val="63FD7D09"/>
    <w:rsid w:val="642CF9F5"/>
    <w:rsid w:val="6498AE04"/>
    <w:rsid w:val="649DB08F"/>
    <w:rsid w:val="652E9802"/>
    <w:rsid w:val="65460FE4"/>
    <w:rsid w:val="66683471"/>
    <w:rsid w:val="666982BD"/>
    <w:rsid w:val="66780818"/>
    <w:rsid w:val="66BB7C40"/>
    <w:rsid w:val="66C8E6C7"/>
    <w:rsid w:val="670277E0"/>
    <w:rsid w:val="679F66A4"/>
    <w:rsid w:val="67E1853E"/>
    <w:rsid w:val="6805E697"/>
    <w:rsid w:val="68351295"/>
    <w:rsid w:val="683C2CF5"/>
    <w:rsid w:val="686B0AF4"/>
    <w:rsid w:val="68944459"/>
    <w:rsid w:val="689F07AE"/>
    <w:rsid w:val="68D86F1B"/>
    <w:rsid w:val="68DE6913"/>
    <w:rsid w:val="68EAF400"/>
    <w:rsid w:val="6904C32F"/>
    <w:rsid w:val="6911B2FA"/>
    <w:rsid w:val="6924F53E"/>
    <w:rsid w:val="69514AB7"/>
    <w:rsid w:val="6972E91F"/>
    <w:rsid w:val="69A8B69E"/>
    <w:rsid w:val="69F40FBB"/>
    <w:rsid w:val="6A070BB7"/>
    <w:rsid w:val="6A2902E3"/>
    <w:rsid w:val="6A6295E3"/>
    <w:rsid w:val="6A8718D5"/>
    <w:rsid w:val="6A96299B"/>
    <w:rsid w:val="6A9D654D"/>
    <w:rsid w:val="6AA6108A"/>
    <w:rsid w:val="6AFEE893"/>
    <w:rsid w:val="6B03BA9E"/>
    <w:rsid w:val="6B4CC800"/>
    <w:rsid w:val="6B611A94"/>
    <w:rsid w:val="6B6D3BFC"/>
    <w:rsid w:val="6B81AA48"/>
    <w:rsid w:val="6B8D2945"/>
    <w:rsid w:val="6B999C8F"/>
    <w:rsid w:val="6BAF6D66"/>
    <w:rsid w:val="6BC31F96"/>
    <w:rsid w:val="6C45F6DA"/>
    <w:rsid w:val="6C7815D2"/>
    <w:rsid w:val="6C78399B"/>
    <w:rsid w:val="6C81A551"/>
    <w:rsid w:val="6CB6B6F8"/>
    <w:rsid w:val="6CC085D2"/>
    <w:rsid w:val="6CCD18BD"/>
    <w:rsid w:val="6D12C692"/>
    <w:rsid w:val="6D1BDD6A"/>
    <w:rsid w:val="6D2C3CA1"/>
    <w:rsid w:val="6D3EEF8C"/>
    <w:rsid w:val="6D4EDC72"/>
    <w:rsid w:val="6D6A6FD1"/>
    <w:rsid w:val="6D839295"/>
    <w:rsid w:val="6D89EFC2"/>
    <w:rsid w:val="6DA1F6A1"/>
    <w:rsid w:val="6E0408CF"/>
    <w:rsid w:val="6E1EE5E4"/>
    <w:rsid w:val="6E29FA68"/>
    <w:rsid w:val="6E59E7E3"/>
    <w:rsid w:val="6EC553C7"/>
    <w:rsid w:val="6ECA67D0"/>
    <w:rsid w:val="6EE598C4"/>
    <w:rsid w:val="6F062D03"/>
    <w:rsid w:val="6F29780D"/>
    <w:rsid w:val="6F5A84D7"/>
    <w:rsid w:val="6F663DDF"/>
    <w:rsid w:val="6F79191F"/>
    <w:rsid w:val="6F8E0C59"/>
    <w:rsid w:val="703A087C"/>
    <w:rsid w:val="70B74885"/>
    <w:rsid w:val="70BB2E16"/>
    <w:rsid w:val="70C29D5A"/>
    <w:rsid w:val="70C8E4BF"/>
    <w:rsid w:val="70CCB70D"/>
    <w:rsid w:val="70D0F05D"/>
    <w:rsid w:val="70E2D797"/>
    <w:rsid w:val="70E7ECE4"/>
    <w:rsid w:val="70FC3CA8"/>
    <w:rsid w:val="71E1B48D"/>
    <w:rsid w:val="723C6189"/>
    <w:rsid w:val="7243997D"/>
    <w:rsid w:val="726B66EE"/>
    <w:rsid w:val="72F20FB4"/>
    <w:rsid w:val="732802C7"/>
    <w:rsid w:val="7341078A"/>
    <w:rsid w:val="735DE037"/>
    <w:rsid w:val="73637965"/>
    <w:rsid w:val="737F3C63"/>
    <w:rsid w:val="73A62B43"/>
    <w:rsid w:val="73B328A2"/>
    <w:rsid w:val="73B5633F"/>
    <w:rsid w:val="73B71DD3"/>
    <w:rsid w:val="74133FDE"/>
    <w:rsid w:val="7433EDC2"/>
    <w:rsid w:val="746361F5"/>
    <w:rsid w:val="7468A403"/>
    <w:rsid w:val="749DD032"/>
    <w:rsid w:val="749E6880"/>
    <w:rsid w:val="755DD725"/>
    <w:rsid w:val="759F6366"/>
    <w:rsid w:val="76027E90"/>
    <w:rsid w:val="761AE83C"/>
    <w:rsid w:val="76484A5E"/>
    <w:rsid w:val="764BED46"/>
    <w:rsid w:val="76729270"/>
    <w:rsid w:val="767CCD64"/>
    <w:rsid w:val="76EA1BD9"/>
    <w:rsid w:val="76ED674E"/>
    <w:rsid w:val="76F58EAA"/>
    <w:rsid w:val="77079423"/>
    <w:rsid w:val="771A3885"/>
    <w:rsid w:val="778297D1"/>
    <w:rsid w:val="778837E5"/>
    <w:rsid w:val="779AD58F"/>
    <w:rsid w:val="77C178C7"/>
    <w:rsid w:val="77DED36E"/>
    <w:rsid w:val="77E6545A"/>
    <w:rsid w:val="7805D836"/>
    <w:rsid w:val="781F05FE"/>
    <w:rsid w:val="783312F9"/>
    <w:rsid w:val="78403A73"/>
    <w:rsid w:val="7903C14C"/>
    <w:rsid w:val="79229990"/>
    <w:rsid w:val="79723636"/>
    <w:rsid w:val="799D5D29"/>
    <w:rsid w:val="799D8F36"/>
    <w:rsid w:val="79D5F084"/>
    <w:rsid w:val="79EE80E6"/>
    <w:rsid w:val="79FC98F6"/>
    <w:rsid w:val="7A108A56"/>
    <w:rsid w:val="7A2A2132"/>
    <w:rsid w:val="7A2D271B"/>
    <w:rsid w:val="7A54813E"/>
    <w:rsid w:val="7A6CDD4A"/>
    <w:rsid w:val="7A871EC1"/>
    <w:rsid w:val="7ABBA239"/>
    <w:rsid w:val="7B3E6153"/>
    <w:rsid w:val="7B58C690"/>
    <w:rsid w:val="7B6E644B"/>
    <w:rsid w:val="7B7488DC"/>
    <w:rsid w:val="7BFC3A5B"/>
    <w:rsid w:val="7C0D904F"/>
    <w:rsid w:val="7C0DCF31"/>
    <w:rsid w:val="7C4F146A"/>
    <w:rsid w:val="7C53F585"/>
    <w:rsid w:val="7C6575BB"/>
    <w:rsid w:val="7C8C2BA2"/>
    <w:rsid w:val="7CC53EBC"/>
    <w:rsid w:val="7D05663A"/>
    <w:rsid w:val="7D11AF40"/>
    <w:rsid w:val="7D610442"/>
    <w:rsid w:val="7D7F25AC"/>
    <w:rsid w:val="7E1A221C"/>
    <w:rsid w:val="7E46313D"/>
    <w:rsid w:val="7E73E4C0"/>
    <w:rsid w:val="7ED06D0A"/>
    <w:rsid w:val="7F236248"/>
    <w:rsid w:val="7F40C97A"/>
    <w:rsid w:val="7F454B88"/>
    <w:rsid w:val="7F45ACFF"/>
    <w:rsid w:val="7F6BB94A"/>
    <w:rsid w:val="7F73F565"/>
    <w:rsid w:val="7FC7810B"/>
    <w:rsid w:val="7FC9B264"/>
    <w:rsid w:val="7FD1AB41"/>
    <w:rsid w:val="7FF22329"/>
    <w:rsid w:val="7FFC5D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4504"/>
  <w15:chartTrackingRefBased/>
  <w15:docId w15:val="{5CC0A7DF-44C8-402B-8884-A3D51651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424"/>
    <w:pPr>
      <w:spacing w:line="240" w:lineRule="auto"/>
      <w:jc w:val="both"/>
    </w:pPr>
    <w:rPr>
      <w:color w:val="0D0D0D" w:themeColor="text1" w:themeTint="F2"/>
      <w:sz w:val="20"/>
      <w:lang w:val="en-GB"/>
    </w:rPr>
  </w:style>
  <w:style w:type="paragraph" w:styleId="Heading1">
    <w:name w:val="heading 1"/>
    <w:basedOn w:val="Normal"/>
    <w:next w:val="Normal"/>
    <w:link w:val="Heading1Char"/>
    <w:uiPriority w:val="9"/>
    <w:qFormat/>
    <w:rsid w:val="0089295D"/>
    <w:pPr>
      <w:keepNext/>
      <w:keepLines/>
      <w:pBdr>
        <w:bottom w:val="single" w:sz="4" w:space="1" w:color="595959" w:themeColor="text1" w:themeTint="A6"/>
      </w:pBdr>
      <w:spacing w:before="240"/>
      <w:outlineLvl w:val="0"/>
    </w:pPr>
    <w:rPr>
      <w:b/>
      <w:bCs/>
      <w:smallCaps/>
      <w:color w:val="auto"/>
      <w:szCs w:val="20"/>
    </w:rPr>
  </w:style>
  <w:style w:type="paragraph" w:styleId="Heading2">
    <w:name w:val="heading 2"/>
    <w:basedOn w:val="Normal"/>
    <w:next w:val="Normal"/>
    <w:link w:val="Heading2Char"/>
    <w:uiPriority w:val="9"/>
    <w:unhideWhenUsed/>
    <w:qFormat/>
    <w:rsid w:val="0089295D"/>
    <w:pPr>
      <w:keepNext/>
      <w:keepLines/>
      <w:spacing w:before="360" w:after="0"/>
      <w:outlineLvl w:val="1"/>
    </w:pPr>
    <w:rPr>
      <w:b/>
      <w:bCs/>
      <w:smallCaps/>
      <w:color w:val="auto"/>
      <w:szCs w:val="20"/>
    </w:rPr>
  </w:style>
  <w:style w:type="paragraph" w:styleId="Heading3">
    <w:name w:val="heading 3"/>
    <w:basedOn w:val="Normal"/>
    <w:next w:val="Normal"/>
    <w:link w:val="Heading3Char"/>
    <w:uiPriority w:val="9"/>
    <w:unhideWhenUsed/>
    <w:qFormat/>
    <w:rsid w:val="2E4AAA3E"/>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2E4AAA3E"/>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2E4AAA3E"/>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2E4AAA3E"/>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2E4AAA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2E4AAA3E"/>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2E4AAA3E"/>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2E4AAA3E"/>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2E4AAA3E"/>
    <w:pPr>
      <w:spacing w:after="0"/>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9295D"/>
    <w:rPr>
      <w:b/>
      <w:bCs/>
      <w:smallCaps/>
      <w:sz w:val="20"/>
      <w:szCs w:val="20"/>
      <w:lang w:val="en-GB"/>
    </w:rPr>
  </w:style>
  <w:style w:type="character" w:customStyle="1" w:styleId="Heading2Char">
    <w:name w:val="Heading 2 Char"/>
    <w:basedOn w:val="DefaultParagraphFont"/>
    <w:link w:val="Heading2"/>
    <w:uiPriority w:val="9"/>
    <w:rsid w:val="0089295D"/>
    <w:rPr>
      <w:b/>
      <w:bCs/>
      <w:smallCaps/>
      <w:sz w:val="20"/>
      <w:szCs w:val="20"/>
      <w:lang w:val="en-GB"/>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2E4AAA3E"/>
    <w:pPr>
      <w:spacing w:after="0"/>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2E4AAA3E"/>
    <w:pPr>
      <w:spacing w:after="200"/>
    </w:pPr>
    <w:rPr>
      <w:i/>
      <w:iCs/>
      <w:color w:val="323232" w:themeColor="text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2E4AAA3E"/>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2E4AAA3E"/>
    <w:pPr>
      <w:spacing w:after="120"/>
    </w:p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2E4AAA3E"/>
    <w:pPr>
      <w:spacing w:after="120"/>
      <w:ind w:left="360"/>
    </w:p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2E4AAA3E"/>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2E4AAA3E"/>
    <w:pPr>
      <w:spacing w:after="0"/>
    </w:pPr>
    <w:rPr>
      <w:rFonts w:ascii="Segoe UI" w:hAnsi="Segoe UI" w:cs="Segoe UI"/>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2E4AAA3E"/>
    <w:pPr>
      <w:spacing w:after="0"/>
    </w:p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2E4AAA3E"/>
    <w:pPr>
      <w:spacing w:after="0"/>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2E4AAA3E"/>
    <w:pPr>
      <w:spacing w:after="0"/>
    </w:p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2E4AAA3E"/>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2E4AAA3E"/>
    <w:pPr>
      <w:spacing w:after="0"/>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2E4AAA3E"/>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2E4AAA3E"/>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Subtitle">
    <w:name w:val="Subtitle"/>
    <w:basedOn w:val="Normal"/>
    <w:next w:val="Normal"/>
    <w:uiPriority w:val="11"/>
    <w:qFormat/>
    <w:rsid w:val="2E4AAA3E"/>
    <w:rPr>
      <w:color w:val="5A5A5A"/>
    </w:rPr>
  </w:style>
  <w:style w:type="paragraph" w:styleId="Quote">
    <w:name w:val="Quote"/>
    <w:basedOn w:val="Normal"/>
    <w:next w:val="Normal"/>
    <w:uiPriority w:val="29"/>
    <w:qFormat/>
    <w:rsid w:val="2E4AAA3E"/>
    <w:pPr>
      <w:spacing w:before="200"/>
      <w:ind w:left="864" w:right="864"/>
      <w:jc w:val="center"/>
    </w:pPr>
    <w:rPr>
      <w:i/>
      <w:iCs/>
      <w:color w:val="404040" w:themeColor="text1" w:themeTint="BF"/>
    </w:rPr>
  </w:style>
  <w:style w:type="paragraph" w:styleId="ListParagraph">
    <w:name w:val="List Paragraph"/>
    <w:basedOn w:val="Normal"/>
    <w:uiPriority w:val="34"/>
    <w:qFormat/>
    <w:rsid w:val="2E4AAA3E"/>
    <w:pPr>
      <w:ind w:left="720"/>
      <w:contextualSpacing/>
    </w:pPr>
  </w:style>
  <w:style w:type="paragraph" w:styleId="TOC1">
    <w:name w:val="toc 1"/>
    <w:basedOn w:val="Normal"/>
    <w:next w:val="Normal"/>
    <w:uiPriority w:val="39"/>
    <w:unhideWhenUsed/>
    <w:rsid w:val="2E4AAA3E"/>
    <w:pPr>
      <w:spacing w:after="100"/>
    </w:pPr>
  </w:style>
  <w:style w:type="paragraph" w:styleId="TOC2">
    <w:name w:val="toc 2"/>
    <w:basedOn w:val="Normal"/>
    <w:next w:val="Normal"/>
    <w:uiPriority w:val="39"/>
    <w:unhideWhenUsed/>
    <w:rsid w:val="2E4AAA3E"/>
    <w:pPr>
      <w:spacing w:after="100"/>
      <w:ind w:left="220"/>
    </w:pPr>
  </w:style>
  <w:style w:type="paragraph" w:styleId="TOC3">
    <w:name w:val="toc 3"/>
    <w:basedOn w:val="Normal"/>
    <w:next w:val="Normal"/>
    <w:uiPriority w:val="39"/>
    <w:unhideWhenUsed/>
    <w:rsid w:val="2E4AAA3E"/>
    <w:pPr>
      <w:spacing w:after="100"/>
      <w:ind w:left="440"/>
    </w:pPr>
  </w:style>
  <w:style w:type="paragraph" w:styleId="TOC4">
    <w:name w:val="toc 4"/>
    <w:basedOn w:val="Normal"/>
    <w:next w:val="Normal"/>
    <w:uiPriority w:val="39"/>
    <w:unhideWhenUsed/>
    <w:rsid w:val="2E4AAA3E"/>
    <w:pPr>
      <w:spacing w:after="100"/>
      <w:ind w:left="660"/>
    </w:pPr>
  </w:style>
  <w:style w:type="paragraph" w:styleId="TOC5">
    <w:name w:val="toc 5"/>
    <w:basedOn w:val="Normal"/>
    <w:next w:val="Normal"/>
    <w:uiPriority w:val="39"/>
    <w:unhideWhenUsed/>
    <w:rsid w:val="2E4AAA3E"/>
    <w:pPr>
      <w:spacing w:after="100"/>
      <w:ind w:left="880"/>
    </w:pPr>
  </w:style>
  <w:style w:type="paragraph" w:styleId="TOC6">
    <w:name w:val="toc 6"/>
    <w:basedOn w:val="Normal"/>
    <w:next w:val="Normal"/>
    <w:uiPriority w:val="39"/>
    <w:unhideWhenUsed/>
    <w:rsid w:val="2E4AAA3E"/>
    <w:pPr>
      <w:spacing w:after="100"/>
      <w:ind w:left="1100"/>
    </w:pPr>
  </w:style>
  <w:style w:type="paragraph" w:styleId="TOC7">
    <w:name w:val="toc 7"/>
    <w:basedOn w:val="Normal"/>
    <w:next w:val="Normal"/>
    <w:uiPriority w:val="39"/>
    <w:unhideWhenUsed/>
    <w:rsid w:val="2E4AAA3E"/>
    <w:pPr>
      <w:spacing w:after="100"/>
      <w:ind w:left="1320"/>
    </w:pPr>
  </w:style>
  <w:style w:type="paragraph" w:styleId="TOC8">
    <w:name w:val="toc 8"/>
    <w:basedOn w:val="Normal"/>
    <w:next w:val="Normal"/>
    <w:uiPriority w:val="39"/>
    <w:unhideWhenUsed/>
    <w:rsid w:val="2E4AAA3E"/>
    <w:pPr>
      <w:spacing w:after="100"/>
      <w:ind w:left="1540"/>
    </w:pPr>
  </w:style>
  <w:style w:type="paragraph" w:styleId="TOC9">
    <w:name w:val="toc 9"/>
    <w:basedOn w:val="Normal"/>
    <w:next w:val="Normal"/>
    <w:uiPriority w:val="39"/>
    <w:unhideWhenUsed/>
    <w:rsid w:val="2E4AAA3E"/>
    <w:pPr>
      <w:spacing w:after="100"/>
      <w:ind w:left="17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87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918634">
      <w:bodyDiv w:val="1"/>
      <w:marLeft w:val="0"/>
      <w:marRight w:val="0"/>
      <w:marTop w:val="0"/>
      <w:marBottom w:val="0"/>
      <w:divBdr>
        <w:top w:val="none" w:sz="0" w:space="0" w:color="auto"/>
        <w:left w:val="none" w:sz="0" w:space="0" w:color="auto"/>
        <w:bottom w:val="none" w:sz="0" w:space="0" w:color="auto"/>
        <w:right w:val="none" w:sz="0" w:space="0" w:color="auto"/>
      </w:divBdr>
    </w:div>
    <w:div w:id="74588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kaggle.com/code/pritishmishra/text-classification-with-distilbert-92-accurac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kaggle.com/code/ashishpatel26/beginner-to-intermediate-nlp-tutoria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ons\AppData\Roaming\Microsoft\Templates\Design%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34767C4A-F377-406A-85DC-393B5B04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2</TotalTime>
  <Pages>2</Pages>
  <Words>1542</Words>
  <Characters>8333</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Afonso Ribeiro</dc:creator>
  <cp:lastModifiedBy>PEDRO ALEXANDRE FATIA CURTO</cp:lastModifiedBy>
  <cp:revision>8</cp:revision>
  <cp:lastPrinted>2024-10-18T14:26:00Z</cp:lastPrinted>
  <dcterms:created xsi:type="dcterms:W3CDTF">2024-10-18T14:25:00Z</dcterms:created>
  <dcterms:modified xsi:type="dcterms:W3CDTF">2024-10-18T14:39:00Z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